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698" w:rsidRPr="004E29C7" w:rsidRDefault="004E29C7" w:rsidP="004E2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en-GB"/>
        </w:rPr>
      </w:pPr>
      <w:r w:rsidRPr="004E29C7">
        <w:rPr>
          <w:b/>
          <w:lang w:val="en-GB"/>
        </w:rPr>
        <w:t xml:space="preserve">                                                               </w:t>
      </w:r>
      <w:r w:rsidR="007E7CA2">
        <w:rPr>
          <w:b/>
          <w:lang w:val="en-GB"/>
        </w:rPr>
        <w:t xml:space="preserve">WRITING PRACTISE ARTICLE 4 </w:t>
      </w:r>
      <w:proofErr w:type="gramStart"/>
      <w:r w:rsidR="007E7CA2">
        <w:rPr>
          <w:b/>
          <w:lang w:val="en-GB"/>
        </w:rPr>
        <w:t>BHIF  2017</w:t>
      </w:r>
      <w:proofErr w:type="gramEnd"/>
      <w:r w:rsidR="007E7CA2">
        <w:rPr>
          <w:b/>
          <w:lang w:val="en-GB"/>
        </w:rPr>
        <w:t xml:space="preserve"> / 18</w:t>
      </w:r>
      <w:r w:rsidRPr="004E29C7">
        <w:rPr>
          <w:b/>
          <w:lang w:val="en-GB"/>
        </w:rPr>
        <w:t xml:space="preserve">                                                          </w:t>
      </w:r>
    </w:p>
    <w:p w:rsidR="00122B49" w:rsidRDefault="00122B49">
      <w:pPr>
        <w:rPr>
          <w:b/>
          <w:lang w:val="en-GB"/>
        </w:rPr>
      </w:pPr>
    </w:p>
    <w:p w:rsidR="007E7CA2" w:rsidRPr="00122B49" w:rsidRDefault="00A85290">
      <w:pPr>
        <w:rPr>
          <w:b/>
          <w:lang w:val="en-GB"/>
        </w:rPr>
      </w:pPr>
      <w:r w:rsidRPr="00122B49">
        <w:rPr>
          <w:b/>
          <w:lang w:val="en-GB"/>
        </w:rPr>
        <w:t>Y</w:t>
      </w:r>
      <w:r w:rsidR="007E7CA2" w:rsidRPr="00122B49">
        <w:rPr>
          <w:b/>
          <w:lang w:val="en-GB"/>
        </w:rPr>
        <w:t xml:space="preserve">ou have held a speech at the European Youth Parliament about an issue you feel strongly about. After the </w:t>
      </w:r>
      <w:proofErr w:type="gramStart"/>
      <w:r w:rsidR="007E7CA2" w:rsidRPr="00122B49">
        <w:rPr>
          <w:b/>
          <w:lang w:val="en-GB"/>
        </w:rPr>
        <w:t>speech</w:t>
      </w:r>
      <w:proofErr w:type="gramEnd"/>
      <w:r w:rsidR="007E7CA2" w:rsidRPr="00122B49">
        <w:rPr>
          <w:b/>
          <w:lang w:val="en-GB"/>
        </w:rPr>
        <w:t xml:space="preserve"> you were invit</w:t>
      </w:r>
      <w:r w:rsidR="00BC12CB">
        <w:rPr>
          <w:b/>
          <w:lang w:val="en-GB"/>
        </w:rPr>
        <w:t>ed to write an ARTICLE about this</w:t>
      </w:r>
      <w:bookmarkStart w:id="0" w:name="_GoBack"/>
      <w:bookmarkEnd w:id="0"/>
      <w:r w:rsidR="007E7CA2" w:rsidRPr="00122B49">
        <w:rPr>
          <w:b/>
          <w:lang w:val="en-GB"/>
        </w:rPr>
        <w:t xml:space="preserve"> issue. The ARTICLE will appear on the website of the European Youth parliament.</w:t>
      </w:r>
    </w:p>
    <w:p w:rsidR="009C3073" w:rsidRDefault="009C3073">
      <w:pPr>
        <w:rPr>
          <w:lang w:val="en-GB"/>
        </w:rPr>
      </w:pPr>
    </w:p>
    <w:p w:rsidR="00480EA3" w:rsidRPr="00122B49" w:rsidRDefault="00480EA3">
      <w:pPr>
        <w:rPr>
          <w:b/>
          <w:lang w:val="en-GB"/>
        </w:rPr>
      </w:pPr>
      <w:r w:rsidRPr="00122B49">
        <w:rPr>
          <w:b/>
          <w:lang w:val="en-GB"/>
        </w:rPr>
        <w:t xml:space="preserve">In your </w:t>
      </w:r>
      <w:r w:rsidR="007E7CA2" w:rsidRPr="00122B49">
        <w:rPr>
          <w:b/>
          <w:lang w:val="en-GB"/>
        </w:rPr>
        <w:t>ARTICLE</w:t>
      </w:r>
    </w:p>
    <w:p w:rsidR="009C3073" w:rsidRPr="00122B49" w:rsidRDefault="00440D18">
      <w:pPr>
        <w:rPr>
          <w:b/>
          <w:lang w:val="en-GB"/>
        </w:rPr>
      </w:pPr>
      <w:r w:rsidRPr="00122B49">
        <w:rPr>
          <w:b/>
          <w:lang w:val="en-GB"/>
        </w:rPr>
        <w:t xml:space="preserve">● </w:t>
      </w:r>
      <w:r w:rsidR="00A8361E" w:rsidRPr="00122B49">
        <w:rPr>
          <w:b/>
          <w:lang w:val="en-GB"/>
        </w:rPr>
        <w:t>explain the proble</w:t>
      </w:r>
      <w:r w:rsidR="003A6B70" w:rsidRPr="00122B49">
        <w:rPr>
          <w:b/>
          <w:lang w:val="en-GB"/>
        </w:rPr>
        <w:t>m or the agenda to your readers from all across Europe</w:t>
      </w:r>
    </w:p>
    <w:p w:rsidR="00A97E35" w:rsidRPr="00122B49" w:rsidRDefault="00440D18">
      <w:pPr>
        <w:rPr>
          <w:b/>
          <w:lang w:val="en-GB"/>
        </w:rPr>
      </w:pPr>
      <w:proofErr w:type="gramStart"/>
      <w:r w:rsidRPr="00122B49">
        <w:rPr>
          <w:b/>
          <w:lang w:val="en-GB"/>
        </w:rPr>
        <w:t xml:space="preserve">●  </w:t>
      </w:r>
      <w:r w:rsidR="00A8361E" w:rsidRPr="00122B49">
        <w:rPr>
          <w:b/>
          <w:lang w:val="en-GB"/>
        </w:rPr>
        <w:t>argue</w:t>
      </w:r>
      <w:proofErr w:type="gramEnd"/>
      <w:r w:rsidR="003A6B70" w:rsidRPr="00122B49">
        <w:rPr>
          <w:b/>
          <w:lang w:val="en-GB"/>
        </w:rPr>
        <w:t xml:space="preserve"> why you feel strongly about this issue</w:t>
      </w:r>
    </w:p>
    <w:p w:rsidR="00A97E35" w:rsidRPr="00122B49" w:rsidRDefault="00440D18">
      <w:pPr>
        <w:rPr>
          <w:b/>
          <w:lang w:val="en-GB"/>
        </w:rPr>
      </w:pPr>
      <w:proofErr w:type="gramStart"/>
      <w:r w:rsidRPr="00122B49">
        <w:rPr>
          <w:b/>
          <w:lang w:val="en-GB"/>
        </w:rPr>
        <w:t xml:space="preserve">● </w:t>
      </w:r>
      <w:r w:rsidR="00560E3E" w:rsidRPr="00122B49">
        <w:rPr>
          <w:b/>
          <w:lang w:val="en-GB"/>
        </w:rPr>
        <w:t xml:space="preserve"> </w:t>
      </w:r>
      <w:r w:rsidR="00A8361E" w:rsidRPr="00122B49">
        <w:rPr>
          <w:b/>
          <w:lang w:val="en-GB"/>
        </w:rPr>
        <w:t>suggest</w:t>
      </w:r>
      <w:proofErr w:type="gramEnd"/>
      <w:r w:rsidR="00A8361E" w:rsidRPr="00122B49">
        <w:rPr>
          <w:b/>
          <w:lang w:val="en-GB"/>
        </w:rPr>
        <w:t xml:space="preserve"> measures that should be taken by citizens, governments and the EU</w:t>
      </w:r>
    </w:p>
    <w:p w:rsidR="00A85290" w:rsidRPr="00122B49" w:rsidRDefault="00A85290">
      <w:pPr>
        <w:rPr>
          <w:b/>
          <w:lang w:val="en-GB"/>
        </w:rPr>
      </w:pPr>
    </w:p>
    <w:p w:rsidR="00440D18" w:rsidRPr="00122B49" w:rsidRDefault="00A8361E">
      <w:pPr>
        <w:rPr>
          <w:b/>
        </w:rPr>
      </w:pPr>
      <w:r w:rsidRPr="00122B49">
        <w:rPr>
          <w:b/>
          <w:lang w:val="en-GB"/>
        </w:rPr>
        <w:t>Keep the form and tone of an ARTICLE with the appropriate structure</w:t>
      </w:r>
      <w:r w:rsidR="00440D18" w:rsidRPr="00122B49">
        <w:rPr>
          <w:b/>
          <w:lang w:val="en-GB"/>
        </w:rPr>
        <w:t xml:space="preserve">. </w:t>
      </w:r>
      <w:r w:rsidRPr="00122B49">
        <w:rPr>
          <w:b/>
          <w:lang w:val="en-GB"/>
        </w:rPr>
        <w:t xml:space="preserve">Make topic sentences. </w:t>
      </w:r>
      <w:r w:rsidR="00440D18" w:rsidRPr="00122B49">
        <w:rPr>
          <w:b/>
          <w:lang w:val="en-GB"/>
        </w:rPr>
        <w:t>Use diverse link words and conjunctions. NO PROMPT LIFTING!</w:t>
      </w:r>
      <w:r w:rsidRPr="00122B49">
        <w:rPr>
          <w:b/>
          <w:lang w:val="en-GB"/>
        </w:rPr>
        <w:t xml:space="preserve"> </w:t>
      </w:r>
      <w:r w:rsidRPr="00122B49">
        <w:rPr>
          <w:b/>
        </w:rPr>
        <w:t>(</w:t>
      </w:r>
      <w:r w:rsidR="003A6B70" w:rsidRPr="00122B49">
        <w:rPr>
          <w:b/>
        </w:rPr>
        <w:t xml:space="preserve">=KEIN </w:t>
      </w:r>
      <w:r w:rsidRPr="00122B49">
        <w:rPr>
          <w:b/>
        </w:rPr>
        <w:t>wörtliches Übernehmen von Teilen der Angabe in deinen Text)</w:t>
      </w:r>
    </w:p>
    <w:p w:rsidR="003A6B70" w:rsidRPr="00122B49" w:rsidRDefault="003A6B70">
      <w:pPr>
        <w:rPr>
          <w:b/>
        </w:rPr>
      </w:pPr>
    </w:p>
    <w:p w:rsidR="003A6B70" w:rsidRPr="00122B49" w:rsidRDefault="003A6B70" w:rsidP="003A6B70">
      <w:pPr>
        <w:rPr>
          <w:b/>
          <w:lang w:val="en-GB"/>
        </w:rPr>
      </w:pPr>
      <w:r w:rsidRPr="00122B49">
        <w:rPr>
          <w:b/>
          <w:lang w:val="en-GB"/>
        </w:rPr>
        <w:t>Write around 350 words (+/- 10%)</w:t>
      </w:r>
    </w:p>
    <w:p w:rsidR="003A6B70" w:rsidRDefault="00BE7B84">
      <w:pPr>
        <w:rPr>
          <w:b/>
          <w:u w:val="single"/>
          <w:lang w:val="en-GB"/>
        </w:rPr>
      </w:pPr>
      <w:r w:rsidRPr="00122B49">
        <w:rPr>
          <w:b/>
          <w:u w:val="single"/>
          <w:lang w:val="en-GB"/>
        </w:rPr>
        <w:t>Upload text onto the class device by Tuesday 5</w:t>
      </w:r>
      <w:r w:rsidRPr="00122B49">
        <w:rPr>
          <w:b/>
          <w:u w:val="single"/>
          <w:vertAlign w:val="superscript"/>
          <w:lang w:val="en-GB"/>
        </w:rPr>
        <w:t>th</w:t>
      </w:r>
      <w:r w:rsidRPr="00122B49">
        <w:rPr>
          <w:b/>
          <w:u w:val="single"/>
          <w:lang w:val="en-GB"/>
        </w:rPr>
        <w:t>, 8 o‘clock.</w:t>
      </w:r>
    </w:p>
    <w:p w:rsidR="00122B49" w:rsidRPr="00122B49" w:rsidRDefault="00122B49">
      <w:pPr>
        <w:rPr>
          <w:b/>
          <w:u w:val="single"/>
          <w:lang w:val="en-GB"/>
        </w:rPr>
      </w:pPr>
    </w:p>
    <w:p w:rsidR="00122B49" w:rsidRDefault="00122B49" w:rsidP="00122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Careful: You </w:t>
      </w:r>
      <w:proofErr w:type="gramStart"/>
      <w:r>
        <w:rPr>
          <w:lang w:val="en-GB"/>
        </w:rPr>
        <w:t>are allowed</w:t>
      </w:r>
      <w:proofErr w:type="gramEnd"/>
      <w:r>
        <w:rPr>
          <w:lang w:val="en-GB"/>
        </w:rPr>
        <w:t xml:space="preserve"> to write about the topic of your speech but bear in mind: you are now changing from speaking to writing.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the style has to change to fit the tone of an article.</w:t>
      </w:r>
    </w:p>
    <w:p w:rsidR="00122B49" w:rsidRPr="00BE7B84" w:rsidRDefault="00122B49" w:rsidP="00122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If you find it helpful, you can also choose another topic.  – See list in this folder.</w:t>
      </w:r>
    </w:p>
    <w:p w:rsidR="003A6B70" w:rsidRPr="00BE7B84" w:rsidRDefault="003A6B70" w:rsidP="00122B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B322AC" w:rsidRPr="004E7F40" w:rsidRDefault="00B322AC" w:rsidP="00B322AC">
      <w:pPr>
        <w:pBdr>
          <w:bottom w:val="single" w:sz="4" w:space="1" w:color="auto"/>
        </w:pBdr>
        <w:spacing w:before="80"/>
        <w:jc w:val="both"/>
        <w:rPr>
          <w:szCs w:val="20"/>
        </w:rPr>
      </w:pPr>
      <w:r w:rsidRPr="004E7F40">
        <w:rPr>
          <w:b/>
          <w:szCs w:val="20"/>
        </w:rPr>
        <w:t>Formatierung</w:t>
      </w:r>
      <w:r w:rsidRPr="004E7F40">
        <w:rPr>
          <w:szCs w:val="20"/>
        </w:rPr>
        <w:t>:</w:t>
      </w:r>
    </w:p>
    <w:p w:rsidR="00B322AC" w:rsidRPr="004E7F40" w:rsidRDefault="001F02AC" w:rsidP="00B322AC">
      <w:pPr>
        <w:spacing w:line="360" w:lineRule="auto"/>
      </w:pPr>
      <w:r>
        <w:t xml:space="preserve">1) Dateiname: </w:t>
      </w:r>
    </w:p>
    <w:p w:rsidR="00B322AC" w:rsidRPr="00122B49" w:rsidRDefault="00B322AC" w:rsidP="00B322AC">
      <w:pPr>
        <w:spacing w:line="360" w:lineRule="auto"/>
        <w:rPr>
          <w:b/>
        </w:rPr>
      </w:pPr>
      <w:r w:rsidRPr="004E7F40">
        <w:rPr>
          <w:b/>
        </w:rPr>
        <w:t xml:space="preserve">                 </w:t>
      </w:r>
      <w:r>
        <w:rPr>
          <w:b/>
        </w:rPr>
        <w:t xml:space="preserve">              </w:t>
      </w:r>
      <w:r w:rsidRPr="00122B49">
        <w:rPr>
          <w:b/>
        </w:rPr>
        <w:t xml:space="preserve">z. B:     </w:t>
      </w:r>
      <w:r w:rsidR="008875C0" w:rsidRPr="00122B49">
        <w:rPr>
          <w:b/>
        </w:rPr>
        <w:t>01_Dalpias _</w:t>
      </w:r>
      <w:proofErr w:type="spellStart"/>
      <w:r w:rsidR="008875C0" w:rsidRPr="00122B49">
        <w:rPr>
          <w:b/>
        </w:rPr>
        <w:t>Article</w:t>
      </w:r>
      <w:proofErr w:type="spellEnd"/>
      <w:r w:rsidR="008875C0" w:rsidRPr="00122B49">
        <w:rPr>
          <w:b/>
        </w:rPr>
        <w:t xml:space="preserve"> </w:t>
      </w:r>
      <w:proofErr w:type="spellStart"/>
      <w:r w:rsidR="008875C0" w:rsidRPr="00122B49">
        <w:rPr>
          <w:b/>
        </w:rPr>
        <w:t>practise</w:t>
      </w:r>
      <w:proofErr w:type="spellEnd"/>
      <w:r w:rsidR="008875C0" w:rsidRPr="00122B49">
        <w:rPr>
          <w:b/>
        </w:rPr>
        <w:t>_ 4</w:t>
      </w:r>
      <w:r w:rsidR="003933B2" w:rsidRPr="00122B49">
        <w:rPr>
          <w:b/>
        </w:rPr>
        <w:t>bhif</w:t>
      </w:r>
    </w:p>
    <w:p w:rsidR="00B322AC" w:rsidRPr="004F1E2C" w:rsidRDefault="00B322AC" w:rsidP="00B322AC">
      <w:pPr>
        <w:spacing w:line="360" w:lineRule="auto"/>
      </w:pPr>
      <w:r w:rsidRPr="004F1E2C">
        <w:t>2) Kopfzeile im Dokument:    Wie oben</w:t>
      </w:r>
    </w:p>
    <w:p w:rsidR="00B322AC" w:rsidRPr="004F1E2C" w:rsidRDefault="00B322AC" w:rsidP="00B322AC">
      <w:pPr>
        <w:spacing w:line="360" w:lineRule="auto"/>
      </w:pPr>
    </w:p>
    <w:p w:rsidR="00B322AC" w:rsidRPr="00207E8E" w:rsidRDefault="00B322AC" w:rsidP="00B322AC">
      <w:pPr>
        <w:spacing w:line="360" w:lineRule="auto"/>
      </w:pPr>
      <w:r w:rsidRPr="00207E8E">
        <w:t>3) Seitenformatierung:  Formatvorlage von Deutsch oder breiter Rand links und rechts (</w:t>
      </w:r>
      <w:proofErr w:type="spellStart"/>
      <w:r w:rsidRPr="00207E8E">
        <w:t>mind</w:t>
      </w:r>
      <w:proofErr w:type="spellEnd"/>
      <w:r w:rsidRPr="00207E8E">
        <w:t xml:space="preserve"> 3 cm)</w:t>
      </w:r>
    </w:p>
    <w:p w:rsidR="00B322AC" w:rsidRPr="004E7F40" w:rsidRDefault="00B322AC" w:rsidP="00B322AC">
      <w:pPr>
        <w:spacing w:line="360" w:lineRule="auto"/>
      </w:pPr>
      <w:r w:rsidRPr="00207E8E">
        <w:t xml:space="preserve">                                            </w:t>
      </w:r>
      <w:r w:rsidRPr="004E7F40">
        <w:t>Nicht mit Absatzformatierung verwechseln!</w:t>
      </w:r>
    </w:p>
    <w:p w:rsidR="00B322AC" w:rsidRPr="004E7F40" w:rsidRDefault="00B322AC" w:rsidP="00B322AC">
      <w:pPr>
        <w:spacing w:line="360" w:lineRule="auto"/>
      </w:pPr>
      <w:r w:rsidRPr="004E7F40">
        <w:t>4) Zeichengröße 12</w:t>
      </w:r>
    </w:p>
    <w:p w:rsidR="00310867" w:rsidRPr="001F02AC" w:rsidRDefault="00B322AC" w:rsidP="001F02AC">
      <w:pPr>
        <w:spacing w:line="360" w:lineRule="auto"/>
      </w:pPr>
      <w:r w:rsidRPr="004E7F40">
        <w:t>5) Zeilenabstand d</w:t>
      </w:r>
      <w:r w:rsidR="007F0877">
        <w:t xml:space="preserve">oppelt </w:t>
      </w:r>
      <w:r w:rsidRPr="005952AE">
        <w:rPr>
          <w:szCs w:val="20"/>
        </w:rPr>
        <w:t xml:space="preserve">                                                </w:t>
      </w:r>
    </w:p>
    <w:sectPr w:rsidR="00310867" w:rsidRPr="001F02AC" w:rsidSect="00480E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98"/>
    <w:rsid w:val="000703B1"/>
    <w:rsid w:val="00122B49"/>
    <w:rsid w:val="00141654"/>
    <w:rsid w:val="001F02AC"/>
    <w:rsid w:val="0020559A"/>
    <w:rsid w:val="00303BC8"/>
    <w:rsid w:val="00310867"/>
    <w:rsid w:val="003933B2"/>
    <w:rsid w:val="003A6B70"/>
    <w:rsid w:val="00440D18"/>
    <w:rsid w:val="00480EA3"/>
    <w:rsid w:val="004E29C7"/>
    <w:rsid w:val="00560E3E"/>
    <w:rsid w:val="005952AE"/>
    <w:rsid w:val="007E7CA2"/>
    <w:rsid w:val="007F0877"/>
    <w:rsid w:val="008875C0"/>
    <w:rsid w:val="00953820"/>
    <w:rsid w:val="00957698"/>
    <w:rsid w:val="009C3073"/>
    <w:rsid w:val="00A8361E"/>
    <w:rsid w:val="00A85290"/>
    <w:rsid w:val="00A94DE0"/>
    <w:rsid w:val="00A97E35"/>
    <w:rsid w:val="00B322AC"/>
    <w:rsid w:val="00B866F7"/>
    <w:rsid w:val="00BC12CB"/>
    <w:rsid w:val="00BE7B84"/>
    <w:rsid w:val="00D1689F"/>
    <w:rsid w:val="00D8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03EB"/>
  <w15:docId w15:val="{9EC418F1-BE55-4AC8-AD32-80B073EE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08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5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957698"/>
    <w:rPr>
      <w:color w:val="0000FF"/>
      <w:u w:val="single"/>
    </w:rPr>
  </w:style>
  <w:style w:type="character" w:customStyle="1" w:styleId="sumotwilighterhighlighted">
    <w:name w:val="sumo_twilighter_highlighted"/>
    <w:basedOn w:val="Absatz-Standardschriftart"/>
    <w:rsid w:val="00957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9FBB9872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 Pacher</cp:lastModifiedBy>
  <cp:revision>12</cp:revision>
  <cp:lastPrinted>2017-03-29T23:40:00Z</cp:lastPrinted>
  <dcterms:created xsi:type="dcterms:W3CDTF">2017-11-20T16:26:00Z</dcterms:created>
  <dcterms:modified xsi:type="dcterms:W3CDTF">2017-12-01T19:17:00Z</dcterms:modified>
</cp:coreProperties>
</file>