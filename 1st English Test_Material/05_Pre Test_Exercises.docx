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CD" w:rsidRDefault="001850AE">
      <w:proofErr w:type="spellStart"/>
      <w:r>
        <w:t>Exercises</w:t>
      </w:r>
      <w:proofErr w:type="spellEnd"/>
      <w:r w:rsidR="00545DC4">
        <w:t xml:space="preserve"> </w:t>
      </w:r>
      <w:proofErr w:type="spellStart"/>
      <w:r w:rsidR="00545DC4">
        <w:t>for</w:t>
      </w:r>
      <w:proofErr w:type="spellEnd"/>
      <w:r w:rsidR="00545DC4">
        <w:t xml:space="preserve"> </w:t>
      </w:r>
      <w:proofErr w:type="spellStart"/>
      <w:r w:rsidR="00545DC4">
        <w:t>the</w:t>
      </w:r>
      <w:proofErr w:type="spellEnd"/>
      <w:r w:rsidR="00545DC4">
        <w:t xml:space="preserve"> 1st English Test</w:t>
      </w:r>
      <w:r>
        <w:t>:</w:t>
      </w:r>
      <w:r w:rsidR="008878D7">
        <w:t xml:space="preserve"> (</w:t>
      </w:r>
      <w:proofErr w:type="spellStart"/>
      <w:r w:rsidR="008878D7">
        <w:t>Vocabulary</w:t>
      </w:r>
      <w:proofErr w:type="spellEnd"/>
      <w:r w:rsidR="008878D7">
        <w:t>)</w:t>
      </w:r>
    </w:p>
    <w:p w:rsidR="001850AE" w:rsidRDefault="001850AE"/>
    <w:p w:rsidR="001850AE" w:rsidRDefault="001850AE"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Define</w:t>
      </w:r>
      <w:proofErr w:type="spellEnd"/>
      <w:r>
        <w:t>:</w:t>
      </w:r>
    </w:p>
    <w:p w:rsidR="001850AE" w:rsidRDefault="001850AE"/>
    <w:p w:rsidR="001850AE" w:rsidRDefault="001850AE">
      <w:proofErr w:type="spellStart"/>
      <w:r>
        <w:t>Venue</w:t>
      </w:r>
      <w:proofErr w:type="spellEnd"/>
      <w:r>
        <w:t>=</w:t>
      </w:r>
    </w:p>
    <w:p w:rsidR="001850AE" w:rsidRDefault="001850AE">
      <w:proofErr w:type="spellStart"/>
      <w:r>
        <w:t>Bustling</w:t>
      </w:r>
      <w:proofErr w:type="spellEnd"/>
      <w:r>
        <w:t>=</w:t>
      </w:r>
    </w:p>
    <w:p w:rsidR="001850AE" w:rsidRDefault="001850AE">
      <w:proofErr w:type="spellStart"/>
      <w:r>
        <w:t>Concil</w:t>
      </w:r>
      <w:proofErr w:type="spellEnd"/>
      <w:r>
        <w:t xml:space="preserve"> </w:t>
      </w:r>
      <w:proofErr w:type="spellStart"/>
      <w:r>
        <w:t>housing</w:t>
      </w:r>
      <w:proofErr w:type="spellEnd"/>
      <w:r>
        <w:t>=</w:t>
      </w:r>
    </w:p>
    <w:p w:rsidR="001850AE" w:rsidRDefault="001850AE" w:rsidP="001850AE">
      <w:pPr>
        <w:tabs>
          <w:tab w:val="left" w:pos="1905"/>
        </w:tabs>
      </w:pP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cosh</w:t>
      </w:r>
      <w:proofErr w:type="spellEnd"/>
      <w:r>
        <w:t>=</w:t>
      </w:r>
      <w:r>
        <w:tab/>
      </w:r>
    </w:p>
    <w:p w:rsidR="001850AE" w:rsidRDefault="001850AE" w:rsidP="001850AE">
      <w:pPr>
        <w:tabs>
          <w:tab w:val="left" w:pos="1905"/>
        </w:tabs>
      </w:pPr>
      <w:proofErr w:type="spellStart"/>
      <w:r>
        <w:t>Crammed</w:t>
      </w:r>
      <w:proofErr w:type="spellEnd"/>
      <w:r>
        <w:t xml:space="preserve"> (+</w:t>
      </w:r>
      <w:proofErr w:type="spellStart"/>
      <w:proofErr w:type="gramStart"/>
      <w:r>
        <w:t>prep</w:t>
      </w:r>
      <w:proofErr w:type="spellEnd"/>
      <w:r>
        <w:t>)</w:t>
      </w:r>
      <w:r w:rsidR="008878D7">
        <w:t>=</w:t>
      </w:r>
      <w:proofErr w:type="gramEnd"/>
    </w:p>
    <w:p w:rsidR="008878D7" w:rsidRDefault="008878D7" w:rsidP="001850AE">
      <w:pPr>
        <w:tabs>
          <w:tab w:val="left" w:pos="1905"/>
        </w:tabs>
      </w:pP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>=</w:t>
      </w:r>
    </w:p>
    <w:p w:rsidR="008878D7" w:rsidRDefault="008878D7" w:rsidP="001850AE">
      <w:pPr>
        <w:tabs>
          <w:tab w:val="left" w:pos="1905"/>
        </w:tabs>
      </w:pPr>
      <w:proofErr w:type="spellStart"/>
      <w:r>
        <w:t>To</w:t>
      </w:r>
      <w:proofErr w:type="spellEnd"/>
      <w:r>
        <w:t xml:space="preserve"> </w:t>
      </w:r>
      <w:proofErr w:type="spellStart"/>
      <w:r>
        <w:t>unclog</w:t>
      </w:r>
      <w:proofErr w:type="spellEnd"/>
      <w:r>
        <w:t>=</w:t>
      </w:r>
    </w:p>
    <w:p w:rsidR="008878D7" w:rsidRDefault="008878D7" w:rsidP="001850AE">
      <w:pPr>
        <w:tabs>
          <w:tab w:val="left" w:pos="1905"/>
        </w:tabs>
      </w:pPr>
      <w:proofErr w:type="spellStart"/>
      <w:r>
        <w:t>To</w:t>
      </w:r>
      <w:proofErr w:type="spellEnd"/>
      <w:r>
        <w:t xml:space="preserve"> </w:t>
      </w:r>
      <w:proofErr w:type="spellStart"/>
      <w:r>
        <w:t>suffocate</w:t>
      </w:r>
      <w:proofErr w:type="spellEnd"/>
      <w:r>
        <w:t>=</w:t>
      </w:r>
    </w:p>
    <w:p w:rsidR="008878D7" w:rsidRDefault="008878D7" w:rsidP="001850AE">
      <w:pPr>
        <w:tabs>
          <w:tab w:val="left" w:pos="1905"/>
        </w:tabs>
      </w:pPr>
      <w:r>
        <w:t xml:space="preserve">Blood </w:t>
      </w:r>
      <w:proofErr w:type="spellStart"/>
      <w:r>
        <w:t>vessels</w:t>
      </w:r>
      <w:proofErr w:type="spellEnd"/>
      <w:r>
        <w:t>=</w:t>
      </w:r>
    </w:p>
    <w:p w:rsidR="008878D7" w:rsidRDefault="008878D7" w:rsidP="001850AE">
      <w:pPr>
        <w:tabs>
          <w:tab w:val="left" w:pos="1905"/>
        </w:tabs>
      </w:pPr>
      <w:r>
        <w:t xml:space="preserve">A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alternetive</w:t>
      </w:r>
      <w:proofErr w:type="spellEnd"/>
      <w:r>
        <w:t>=</w:t>
      </w:r>
    </w:p>
    <w:p w:rsidR="001850AE" w:rsidRDefault="001850AE"/>
    <w:p w:rsidR="001850AE" w:rsidRDefault="001850AE"/>
    <w:p w:rsidR="001850AE" w:rsidRDefault="001850AE">
      <w:proofErr w:type="spellStart"/>
      <w:r>
        <w:t>Translate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a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>=</w:t>
      </w:r>
    </w:p>
    <w:p w:rsidR="00545DC4" w:rsidRDefault="00545DC4"/>
    <w:p w:rsidR="001850AE" w:rsidRDefault="001850AE">
      <w:r>
        <w:t xml:space="preserve"> Best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date</w:t>
      </w:r>
      <w:proofErr w:type="spellEnd"/>
      <w:r>
        <w:t>=</w:t>
      </w:r>
    </w:p>
    <w:p w:rsidR="001850AE" w:rsidRDefault="001850AE">
      <w:r>
        <w:t>Im Vorort /am Stadtrand=</w:t>
      </w:r>
    </w:p>
    <w:p w:rsidR="001850AE" w:rsidRDefault="001850AE">
      <w:r>
        <w:t>Ausgestorben, verlassen=</w:t>
      </w:r>
    </w:p>
    <w:p w:rsidR="001850AE" w:rsidRDefault="001850AE">
      <w:r>
        <w:t>Platzmangel/ beschränkter Platz</w:t>
      </w:r>
      <w:r w:rsidR="008878D7">
        <w:t>=</w:t>
      </w:r>
    </w:p>
    <w:p w:rsidR="008878D7" w:rsidRDefault="008878D7">
      <w:r>
        <w:t>Anwachsen=</w:t>
      </w:r>
    </w:p>
    <w:p w:rsidR="001850AE" w:rsidRDefault="001850AE">
      <w:proofErr w:type="spellStart"/>
      <w:r>
        <w:t>Derelict</w:t>
      </w:r>
      <w:proofErr w:type="spellEnd"/>
      <w:r>
        <w:t>=</w:t>
      </w:r>
    </w:p>
    <w:p w:rsidR="001850AE" w:rsidRDefault="001850AE">
      <w:proofErr w:type="spellStart"/>
      <w:r>
        <w:t>Keen</w:t>
      </w:r>
      <w:proofErr w:type="spellEnd"/>
      <w:r>
        <w:t>=</w:t>
      </w:r>
    </w:p>
    <w:p w:rsidR="001850AE" w:rsidRDefault="001850AE">
      <w:r>
        <w:t>Vulnerable=</w:t>
      </w:r>
    </w:p>
    <w:p w:rsidR="001850AE" w:rsidRDefault="001850AE"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out (+</w:t>
      </w:r>
      <w:proofErr w:type="spellStart"/>
      <w:proofErr w:type="gramStart"/>
      <w:r>
        <w:t>prep</w:t>
      </w:r>
      <w:proofErr w:type="spellEnd"/>
      <w:r>
        <w:t>)=</w:t>
      </w:r>
      <w:proofErr w:type="gramEnd"/>
    </w:p>
    <w:p w:rsidR="008878D7" w:rsidRDefault="008878D7"/>
    <w:p w:rsidR="0056619F" w:rsidRDefault="0005277B">
      <w:r>
        <w:t xml:space="preserve">Erfolgreich vermarktete Immobilien (p. 64, </w:t>
      </w:r>
      <w:proofErr w:type="gramStart"/>
      <w:r>
        <w:t>65)=</w:t>
      </w:r>
      <w:proofErr w:type="gramEnd"/>
    </w:p>
    <w:p w:rsidR="0005277B" w:rsidRDefault="0005277B">
      <w:r>
        <w:t>Ein enorm schnell wachsender Trend=</w:t>
      </w:r>
    </w:p>
    <w:p w:rsidR="0005277B" w:rsidRDefault="0005277B">
      <w:r>
        <w:t>Eine allgemein rapide ansteigende Zahl=</w:t>
      </w:r>
    </w:p>
    <w:p w:rsidR="001850AE" w:rsidRDefault="0005277B">
      <w:r>
        <w:t>Ein unglaublicher und überraschend leichter Test=</w:t>
      </w:r>
      <w:bookmarkStart w:id="0" w:name="_GoBack"/>
      <w:bookmarkEnd w:id="0"/>
    </w:p>
    <w:sectPr w:rsidR="00185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AE"/>
    <w:rsid w:val="0005277B"/>
    <w:rsid w:val="001850AE"/>
    <w:rsid w:val="00545DC4"/>
    <w:rsid w:val="0056619F"/>
    <w:rsid w:val="00865ECD"/>
    <w:rsid w:val="0088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5E28"/>
  <w15:chartTrackingRefBased/>
  <w15:docId w15:val="{CAA7D223-5931-4D36-961D-A5403D23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61489B46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Pacher</dc:creator>
  <cp:keywords/>
  <dc:description/>
  <cp:lastModifiedBy>Michaela Pacher</cp:lastModifiedBy>
  <cp:revision>9</cp:revision>
  <dcterms:created xsi:type="dcterms:W3CDTF">2017-10-02T16:20:00Z</dcterms:created>
  <dcterms:modified xsi:type="dcterms:W3CDTF">2017-10-02T16:46:00Z</dcterms:modified>
</cp:coreProperties>
</file>