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155C" w:rsidRDefault="009110B6">
      <w:pPr>
        <w:rPr>
          <w:lang w:val="en-GB"/>
        </w:rPr>
      </w:pPr>
      <w:r w:rsidRPr="009110B6">
        <w:rPr>
          <w:lang w:val="en-GB"/>
        </w:rPr>
        <w:t>Subject Matter of the 1st English Test Oct, 6th, 2017</w:t>
      </w:r>
      <w:r w:rsidR="004B6E7B">
        <w:rPr>
          <w:lang w:val="en-GB"/>
        </w:rPr>
        <w:t xml:space="preserve">          4b/ Pacher</w:t>
      </w:r>
    </w:p>
    <w:p w:rsidR="009110B6" w:rsidRDefault="009110B6">
      <w:pPr>
        <w:rPr>
          <w:lang w:val="en-GB"/>
        </w:rPr>
      </w:pPr>
    </w:p>
    <w:p w:rsidR="009110B6" w:rsidRDefault="009110B6">
      <w:pPr>
        <w:rPr>
          <w:lang w:val="en-GB"/>
        </w:rPr>
      </w:pPr>
      <w:r>
        <w:rPr>
          <w:lang w:val="en-GB"/>
        </w:rPr>
        <w:t>Vocabulary</w:t>
      </w:r>
    </w:p>
    <w:p w:rsidR="009110B6" w:rsidRDefault="009110B6">
      <w:pPr>
        <w:rPr>
          <w:lang w:val="en-GB"/>
        </w:rPr>
      </w:pPr>
    </w:p>
    <w:p w:rsidR="009110B6" w:rsidRDefault="009110B6" w:rsidP="009110B6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Cities Vocabulary task </w:t>
      </w:r>
    </w:p>
    <w:p w:rsidR="009110B6" w:rsidRDefault="009110B6" w:rsidP="009110B6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Cities translation sentences</w:t>
      </w:r>
      <w:r w:rsidR="00AE2C1F">
        <w:rPr>
          <w:lang w:val="en-GB"/>
        </w:rPr>
        <w:t xml:space="preserve"> + Grammar</w:t>
      </w:r>
      <w:bookmarkStart w:id="0" w:name="_GoBack"/>
      <w:bookmarkEnd w:id="0"/>
    </w:p>
    <w:p w:rsidR="009110B6" w:rsidRDefault="009110B6" w:rsidP="009110B6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Vocab booster p. 62, Best Shots 3 (Solution on Class device, you still need to add the German translations )</w:t>
      </w:r>
    </w:p>
    <w:p w:rsidR="009110B6" w:rsidRDefault="009110B6" w:rsidP="009110B6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Film “Megacities”  vocabulary task (2 pages, hard copy)</w:t>
      </w:r>
    </w:p>
    <w:p w:rsidR="009110B6" w:rsidRDefault="009110B6" w:rsidP="009110B6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                                                       List (3 pages,  class device)</w:t>
      </w:r>
    </w:p>
    <w:p w:rsidR="009110B6" w:rsidRDefault="009110B6" w:rsidP="009110B6">
      <w:pPr>
        <w:rPr>
          <w:lang w:val="en-GB"/>
        </w:rPr>
      </w:pPr>
    </w:p>
    <w:p w:rsidR="009110B6" w:rsidRDefault="00B27A6C" w:rsidP="009110B6">
      <w:pPr>
        <w:rPr>
          <w:lang w:val="en-GB"/>
        </w:rPr>
      </w:pPr>
      <w:r>
        <w:rPr>
          <w:lang w:val="en-GB"/>
        </w:rPr>
        <w:t>Grammar:</w:t>
      </w:r>
    </w:p>
    <w:p w:rsidR="009110B6" w:rsidRDefault="009110B6" w:rsidP="009110B6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Adverbs and adjectives :   </w:t>
      </w:r>
      <w:r w:rsidRPr="009110B6">
        <w:rPr>
          <w:lang w:val="en-GB"/>
        </w:rPr>
        <w:t>Best Shots p. 64, Ex 1</w:t>
      </w:r>
      <w:r w:rsidR="004B6E7B">
        <w:rPr>
          <w:lang w:val="en-GB"/>
        </w:rPr>
        <w:t xml:space="preserve"> and Unit 100, part C</w:t>
      </w:r>
      <w:r>
        <w:rPr>
          <w:lang w:val="en-GB"/>
        </w:rPr>
        <w:t xml:space="preserve"> in Murphy</w:t>
      </w:r>
    </w:p>
    <w:p w:rsidR="004B6E7B" w:rsidRDefault="004B6E7B" w:rsidP="009110B6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Verbs, Nouns , Adjectives: Best Shots, p. 65, Ex 2</w:t>
      </w:r>
    </w:p>
    <w:p w:rsidR="004B6E7B" w:rsidRDefault="004B6E7B" w:rsidP="009110B6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Future continuous and Future perfect: p. 70, 71</w:t>
      </w:r>
    </w:p>
    <w:p w:rsidR="00B27A6C" w:rsidRDefault="00B27A6C" w:rsidP="00B27A6C">
      <w:pPr>
        <w:rPr>
          <w:lang w:val="en-GB"/>
        </w:rPr>
      </w:pPr>
    </w:p>
    <w:p w:rsidR="00B27A6C" w:rsidRDefault="00B27A6C" w:rsidP="00B27A6C">
      <w:pPr>
        <w:rPr>
          <w:lang w:val="en-GB"/>
        </w:rPr>
      </w:pPr>
      <w:r>
        <w:rPr>
          <w:lang w:val="en-GB"/>
        </w:rPr>
        <w:t>Content</w:t>
      </w:r>
    </w:p>
    <w:p w:rsidR="00B27A6C" w:rsidRDefault="00B27A6C" w:rsidP="00B27A6C">
      <w:pPr>
        <w:rPr>
          <w:lang w:val="en-GB"/>
        </w:rPr>
      </w:pPr>
      <w:r>
        <w:rPr>
          <w:lang w:val="en-GB"/>
        </w:rPr>
        <w:t>Facts from Film Megacities.</w:t>
      </w:r>
    </w:p>
    <w:p w:rsidR="00B27A6C" w:rsidRDefault="00B27A6C" w:rsidP="00B27A6C">
      <w:pPr>
        <w:rPr>
          <w:lang w:val="en-GB"/>
        </w:rPr>
      </w:pPr>
      <w:r>
        <w:rPr>
          <w:lang w:val="en-GB"/>
        </w:rPr>
        <w:t>See your worksheets and notes</w:t>
      </w:r>
    </w:p>
    <w:p w:rsidR="00B27A6C" w:rsidRDefault="00B27A6C" w:rsidP="00B27A6C">
      <w:pPr>
        <w:rPr>
          <w:lang w:val="en-GB"/>
        </w:rPr>
      </w:pPr>
      <w:r>
        <w:rPr>
          <w:lang w:val="en-GB"/>
        </w:rPr>
        <w:t>If you want to borrow the DVD,  that can be arranged</w:t>
      </w:r>
    </w:p>
    <w:p w:rsidR="00B27A6C" w:rsidRPr="00B27A6C" w:rsidRDefault="00B27A6C" w:rsidP="00B27A6C">
      <w:pPr>
        <w:rPr>
          <w:lang w:val="en-GB"/>
        </w:rPr>
      </w:pPr>
    </w:p>
    <w:p w:rsidR="009110B6" w:rsidRDefault="009110B6" w:rsidP="009110B6">
      <w:pPr>
        <w:rPr>
          <w:lang w:val="en-GB"/>
        </w:rPr>
      </w:pPr>
    </w:p>
    <w:p w:rsidR="009110B6" w:rsidRPr="009110B6" w:rsidRDefault="009110B6" w:rsidP="009110B6">
      <w:pPr>
        <w:rPr>
          <w:lang w:val="en-GB"/>
        </w:rPr>
      </w:pPr>
    </w:p>
    <w:sectPr w:rsidR="009110B6" w:rsidRPr="009110B6" w:rsidSect="0070155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3410C"/>
    <w:multiLevelType w:val="hybridMultilevel"/>
    <w:tmpl w:val="34D675F6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DB2AFF"/>
    <w:multiLevelType w:val="hybridMultilevel"/>
    <w:tmpl w:val="709816CC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110B6"/>
    <w:rsid w:val="0008119D"/>
    <w:rsid w:val="004B6E7B"/>
    <w:rsid w:val="0070155C"/>
    <w:rsid w:val="009110B6"/>
    <w:rsid w:val="00AE2C1F"/>
    <w:rsid w:val="00B27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2CF63"/>
  <w15:docId w15:val="{642E712D-62B4-47D1-A1C7-D35D6BC37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70155C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110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AD0402E6</Template>
  <TotalTime>0</TotalTime>
  <Pages>1</Pages>
  <Words>97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Michaela</dc:creator>
  <cp:lastModifiedBy>Michaela Pacher</cp:lastModifiedBy>
  <cp:revision>3</cp:revision>
  <dcterms:created xsi:type="dcterms:W3CDTF">2017-09-29T03:56:00Z</dcterms:created>
  <dcterms:modified xsi:type="dcterms:W3CDTF">2017-10-02T16:18:00Z</dcterms:modified>
</cp:coreProperties>
</file>