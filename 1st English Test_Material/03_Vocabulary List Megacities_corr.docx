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1"/>
        <w:gridCol w:w="28"/>
        <w:gridCol w:w="4553"/>
      </w:tblGrid>
      <w:tr w:rsidR="0094433D" w:rsidTr="008922CA"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94433D" w:rsidRDefault="0094433D" w:rsidP="0094433D"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Minute 0-19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sustain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erhalten, stärken, stützen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 xml:space="preserve">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am Rande</w:t>
            </w:r>
            <w:r w:rsidR="00480906">
              <w:t xml:space="preserve"> (des Zusammenbruchs)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buzz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geschäftiges Treiben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480906">
            <w:pPr>
              <w:spacing w:after="0" w:line="240" w:lineRule="auto"/>
            </w:pPr>
            <w:proofErr w:type="spellStart"/>
            <w:r>
              <w:t>S</w:t>
            </w:r>
            <w:r w:rsidR="0094433D">
              <w:t>cale</w:t>
            </w:r>
            <w:proofErr w:type="spellEnd"/>
          </w:p>
          <w:p w:rsidR="00480906" w:rsidRDefault="00480906">
            <w:pPr>
              <w:spacing w:after="0" w:line="240" w:lineRule="auto"/>
            </w:pP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different </w:t>
            </w:r>
            <w:proofErr w:type="spellStart"/>
            <w:r>
              <w:t>scale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Skala, Maßstab</w:t>
            </w:r>
            <w:r w:rsidR="00480906">
              <w:t>: Ausmaß</w:t>
            </w:r>
          </w:p>
          <w:p w:rsidR="00480906" w:rsidRDefault="00480906">
            <w:pPr>
              <w:spacing w:after="0" w:line="240" w:lineRule="auto"/>
            </w:pPr>
            <w:r>
              <w:t>In einem ganz anderen Ausmaß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loath</w:t>
            </w:r>
            <w:r w:rsidR="001D625B">
              <w:t>e</w:t>
            </w:r>
            <w:proofErr w:type="spellEnd"/>
            <w:r w:rsidR="001D625B">
              <w:t xml:space="preserve"> </w:t>
            </w:r>
            <w:proofErr w:type="spellStart"/>
            <w:r w:rsidR="001D625B">
              <w:t>sth</w:t>
            </w:r>
            <w:proofErr w:type="spellEnd"/>
            <w:r w:rsidR="001D625B">
              <w:t>/</w:t>
            </w:r>
            <w:proofErr w:type="spellStart"/>
            <w:r w:rsidR="001D625B">
              <w:t>sby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1D625B" w:rsidP="001D625B">
            <w:pPr>
              <w:spacing w:after="0" w:line="240" w:lineRule="auto"/>
            </w:pPr>
            <w:proofErr w:type="spellStart"/>
            <w:r>
              <w:t>etw</w:t>
            </w:r>
            <w:proofErr w:type="spellEnd"/>
            <w:r>
              <w:t>. hassen, nicht ausstehen können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embrace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bereitwillig annehmen, begrüßen, umarmen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sprawl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wuchern, sich ausbreiten</w:t>
            </w:r>
            <w:r w:rsidR="00480906">
              <w:t xml:space="preserve"> (unkontrolliert)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480906">
            <w:pPr>
              <w:spacing w:after="0" w:line="240" w:lineRule="auto"/>
            </w:pPr>
            <w:r>
              <w:t xml:space="preserve">urban </w:t>
            </w:r>
            <w:proofErr w:type="spellStart"/>
            <w:r>
              <w:t>sprawling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ausufernde Ballungsräume, Wucherung der Städte</w:t>
            </w:r>
            <w:r w:rsidR="00480906">
              <w:t xml:space="preserve">, Zersiedelung, unkontrolliertes Wachsen 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seethe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brodeln, kochen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crammed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vollgestopft mit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fragile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zerbrechlich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squallow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chaotisch, schmutzig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480906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94433D">
              <w:t>brim</w:t>
            </w:r>
            <w:proofErr w:type="spellEnd"/>
            <w:r w:rsidR="0094433D">
              <w:t xml:space="preserve"> </w:t>
            </w:r>
            <w:proofErr w:type="spellStart"/>
            <w:r w:rsidR="0094433D">
              <w:t>with</w:t>
            </w:r>
            <w:proofErr w:type="spellEnd"/>
            <w:r>
              <w:t xml:space="preserve"> (e.g. </w:t>
            </w:r>
            <w:proofErr w:type="spellStart"/>
            <w:r>
              <w:t>optimism</w:t>
            </w:r>
            <w:proofErr w:type="spellEnd"/>
            <w:r>
              <w:t>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übersprudeln vor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dangle one’s feet in the water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die Füße ins Wasser baumeln lassen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strangle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 xml:space="preserve">erwürgen, 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shuddering</w:t>
            </w:r>
            <w:proofErr w:type="spellEnd"/>
          </w:p>
          <w:p w:rsidR="006C6442" w:rsidRDefault="006C6442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shuddering</w:t>
            </w:r>
            <w:proofErr w:type="spellEnd"/>
            <w:r>
              <w:t xml:space="preserve"> halt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schaudernd</w:t>
            </w:r>
          </w:p>
          <w:p w:rsidR="006C6442" w:rsidRDefault="006C6442">
            <w:pPr>
              <w:spacing w:after="0" w:line="240" w:lineRule="auto"/>
            </w:pPr>
            <w:r>
              <w:t>ein schlagartiges Ende  finden</w:t>
            </w:r>
          </w:p>
        </w:tc>
      </w:tr>
      <w:tr w:rsidR="002C2E85" w:rsidRPr="002C2E85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E85" w:rsidRPr="002C2E85" w:rsidRDefault="002C2E85">
            <w:pPr>
              <w:spacing w:after="0" w:line="240" w:lineRule="auto"/>
              <w:rPr>
                <w:lang w:val="en-GB"/>
              </w:rPr>
            </w:pPr>
            <w:r w:rsidRPr="002C2E85">
              <w:rPr>
                <w:lang w:val="en-GB"/>
              </w:rPr>
              <w:t>to run out of petrol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E85" w:rsidRPr="002C2E85" w:rsidRDefault="002C2E85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keinen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Benzin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mehr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haben</w:t>
            </w:r>
            <w:proofErr w:type="spellEnd"/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Pr="002C2E85" w:rsidRDefault="0094433D">
            <w:pPr>
              <w:spacing w:after="0" w:line="240" w:lineRule="auto"/>
              <w:rPr>
                <w:lang w:val="en-GB"/>
              </w:rPr>
            </w:pPr>
            <w:r w:rsidRPr="002C2E85">
              <w:rPr>
                <w:lang w:val="en-GB"/>
              </w:rPr>
              <w:t>halt</w:t>
            </w:r>
            <w:r w:rsidR="002C2E85" w:rsidRPr="002C2E85">
              <w:rPr>
                <w:lang w:val="en-GB"/>
              </w:rPr>
              <w:t xml:space="preserve"> /to come to a halt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 xml:space="preserve">Halt, </w:t>
            </w:r>
            <w:proofErr w:type="spellStart"/>
            <w:r>
              <w:t>Stop</w:t>
            </w:r>
            <w:proofErr w:type="spellEnd"/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slick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professionell, glatt</w:t>
            </w:r>
          </w:p>
        </w:tc>
      </w:tr>
      <w:tr w:rsidR="002C2E85" w:rsidTr="008922CA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E85" w:rsidRDefault="002C2E85" w:rsidP="008922CA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condemned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E85" w:rsidRDefault="002C2E85" w:rsidP="008922CA">
            <w:pPr>
              <w:spacing w:after="0" w:line="240" w:lineRule="auto"/>
            </w:pPr>
            <w:r>
              <w:t>verdammt sein zu</w:t>
            </w:r>
          </w:p>
        </w:tc>
      </w:tr>
      <w:tr w:rsidR="002C2E85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E85" w:rsidRDefault="002C2E85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slow</w:t>
            </w:r>
            <w:proofErr w:type="spellEnd"/>
            <w:r>
              <w:t xml:space="preserve"> down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E85" w:rsidRDefault="002C2E85">
            <w:pPr>
              <w:spacing w:after="0" w:line="240" w:lineRule="auto"/>
            </w:pPr>
            <w:r>
              <w:t>langsamer werden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arteries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veins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Arterien und Venen (</w:t>
            </w:r>
            <w:proofErr w:type="spellStart"/>
            <w:r>
              <w:t>here</w:t>
            </w:r>
            <w:proofErr w:type="spellEnd"/>
            <w:r>
              <w:t>: Hauptverkehrsstraßen)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rush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Stoßzeit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mayhem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 xml:space="preserve">Chaos 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1D625B">
            <w:pPr>
              <w:spacing w:after="0" w:line="240" w:lineRule="auto"/>
            </w:pPr>
            <w:proofErr w:type="spellStart"/>
            <w:r>
              <w:t>rickshaw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Rikscha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6C6442">
            <w:pPr>
              <w:spacing w:after="0" w:line="240" w:lineRule="auto"/>
            </w:pPr>
            <w:proofErr w:type="spellStart"/>
            <w:r>
              <w:t>K</w:t>
            </w:r>
            <w:r w:rsidR="0094433D">
              <w:t>een</w:t>
            </w:r>
            <w:proofErr w:type="spellEnd"/>
          </w:p>
          <w:p w:rsidR="006C6442" w:rsidRDefault="006C6442">
            <w:pPr>
              <w:spacing w:after="0" w:line="240" w:lineRule="auto"/>
            </w:pPr>
            <w:r>
              <w:t xml:space="preserve">A </w:t>
            </w:r>
            <w:proofErr w:type="spellStart"/>
            <w:r>
              <w:t>keen</w:t>
            </w:r>
            <w:proofErr w:type="spellEnd"/>
            <w:r>
              <w:t xml:space="preserve">  </w:t>
            </w:r>
            <w:proofErr w:type="spellStart"/>
            <w:r>
              <w:t>cyclist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6C6442">
            <w:pPr>
              <w:spacing w:after="0" w:line="240" w:lineRule="auto"/>
            </w:pPr>
            <w:r>
              <w:t>E</w:t>
            </w:r>
            <w:r w:rsidR="0094433D">
              <w:t>ifrig</w:t>
            </w:r>
          </w:p>
          <w:p w:rsidR="006C6442" w:rsidRDefault="006C6442">
            <w:pPr>
              <w:spacing w:after="0" w:line="240" w:lineRule="auto"/>
            </w:pPr>
            <w:r>
              <w:t>Ein begeisterter Radfahrer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exhausting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anstrengend, ermüdend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squeeze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Enge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squeeze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drücken, quetschen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sth</w:t>
            </w:r>
            <w:proofErr w:type="spellEnd"/>
            <w:r>
              <w:t xml:space="preserve"> </w:t>
            </w:r>
            <w:proofErr w:type="spellStart"/>
            <w:r>
              <w:t>sorted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etwas geordnet haben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suck</w:t>
            </w:r>
            <w:proofErr w:type="spellEnd"/>
            <w:r>
              <w:t xml:space="preserve"> in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aufsaugen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failure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1D625B">
            <w:pPr>
              <w:spacing w:after="0" w:line="240" w:lineRule="auto"/>
            </w:pPr>
            <w:r>
              <w:t>Scheitern, Miss</w:t>
            </w:r>
            <w:r w:rsidR="0094433D">
              <w:t>erfolg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excavate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ausgraben, ausbaggern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mere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nur, rein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levitation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freies Schweben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float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schweben, gleiten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extraordinary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außergewöhnlich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6C6442">
            <w:pPr>
              <w:spacing w:after="0" w:line="240" w:lineRule="auto"/>
            </w:pPr>
            <w:proofErr w:type="spellStart"/>
            <w:r>
              <w:t>h</w:t>
            </w:r>
            <w:r w:rsidR="0094433D">
              <w:t>umble</w:t>
            </w:r>
            <w:proofErr w:type="spellEnd"/>
          </w:p>
          <w:p w:rsidR="006C6442" w:rsidRDefault="006C6442">
            <w:pPr>
              <w:spacing w:after="0"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humble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6C6442">
            <w:pPr>
              <w:spacing w:after="0" w:line="240" w:lineRule="auto"/>
            </w:pPr>
            <w:r>
              <w:t>B</w:t>
            </w:r>
            <w:r w:rsidR="0094433D">
              <w:t>escheiden</w:t>
            </w:r>
            <w:r>
              <w:t>, einfach</w:t>
            </w:r>
          </w:p>
          <w:p w:rsidR="006C6442" w:rsidRDefault="006C6442">
            <w:pPr>
              <w:spacing w:after="0" w:line="240" w:lineRule="auto"/>
            </w:pPr>
            <w:r>
              <w:t>Das ganz gewöhnliche Auto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 xml:space="preserve">a </w:t>
            </w:r>
            <w:proofErr w:type="spellStart"/>
            <w:r>
              <w:t>tempting</w:t>
            </w:r>
            <w:proofErr w:type="spellEnd"/>
            <w:r>
              <w:t xml:space="preserve"> alternative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eine verlockende Alternative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proofErr w:type="spellStart"/>
            <w:r>
              <w:t>entire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33D" w:rsidRDefault="0094433D">
            <w:pPr>
              <w:spacing w:after="0" w:line="240" w:lineRule="auto"/>
            </w:pPr>
            <w:r>
              <w:t>gesamt</w:t>
            </w:r>
          </w:p>
        </w:tc>
      </w:tr>
      <w:tr w:rsidR="006C6442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442" w:rsidRDefault="006C6442">
            <w:pPr>
              <w:spacing w:after="0" w:line="240" w:lineRule="auto"/>
            </w:pPr>
            <w:r>
              <w:t>vulnerable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442" w:rsidRDefault="006C6442">
            <w:pPr>
              <w:spacing w:after="0" w:line="240" w:lineRule="auto"/>
            </w:pPr>
            <w:r>
              <w:t>verletzlich</w:t>
            </w:r>
          </w:p>
        </w:tc>
      </w:tr>
      <w:tr w:rsidR="006C6442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442" w:rsidRDefault="006C6442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choke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death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442" w:rsidRDefault="006C6442">
            <w:pPr>
              <w:spacing w:after="0" w:line="240" w:lineRule="auto"/>
            </w:pPr>
            <w:r>
              <w:t>ersticken</w:t>
            </w:r>
          </w:p>
        </w:tc>
      </w:tr>
      <w:tr w:rsidR="006C6442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442" w:rsidRDefault="006C6442">
            <w:pPr>
              <w:spacing w:after="0" w:line="240" w:lineRule="auto"/>
            </w:pP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clogged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E" w:rsidRDefault="006C6442">
            <w:pPr>
              <w:spacing w:after="0" w:line="240" w:lineRule="auto"/>
            </w:pPr>
            <w:r>
              <w:t>Verstopft werden</w:t>
            </w:r>
          </w:p>
        </w:tc>
      </w:tr>
      <w:tr w:rsidR="0094433D" w:rsidTr="008922CA"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8BA" w:rsidRDefault="007578BA" w:rsidP="0094433D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  <w:p w:rsidR="0094433D" w:rsidRPr="0094433D" w:rsidRDefault="0094433D" w:rsidP="0094433D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94433D">
              <w:rPr>
                <w:b/>
                <w:u w:val="single"/>
              </w:rPr>
              <w:lastRenderedPageBreak/>
              <w:t>Minute 19-30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1D625B" w:rsidP="0094433D">
            <w:pPr>
              <w:spacing w:after="0" w:line="240" w:lineRule="auto"/>
            </w:pPr>
            <w:proofErr w:type="spellStart"/>
            <w:r>
              <w:lastRenderedPageBreak/>
              <w:t>the</w:t>
            </w:r>
            <w:proofErr w:type="spellEnd"/>
            <w:r>
              <w:t xml:space="preserve"> </w:t>
            </w:r>
            <w:proofErr w:type="spellStart"/>
            <w:r w:rsidR="0094433D" w:rsidRPr="003B15A0">
              <w:t>veins</w:t>
            </w:r>
            <w:proofErr w:type="spellEnd"/>
            <w:r w:rsidR="0094433D" w:rsidRPr="003B15A0">
              <w:t xml:space="preserve"> </w:t>
            </w:r>
            <w:proofErr w:type="spellStart"/>
            <w:r w:rsidR="0094433D" w:rsidRPr="003B15A0">
              <w:t>and</w:t>
            </w:r>
            <w:proofErr w:type="spellEnd"/>
            <w:r w:rsidR="0094433D" w:rsidRPr="003B15A0">
              <w:t xml:space="preserve"> </w:t>
            </w:r>
            <w:proofErr w:type="spellStart"/>
            <w:r w:rsidR="0094433D" w:rsidRPr="003B15A0">
              <w:t>arteries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Venen und Arterien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>
              <w:t>congested</w:t>
            </w:r>
            <w:proofErr w:type="spellEnd"/>
            <w:r>
              <w:t xml:space="preserve"> 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überlastet</w:t>
            </w:r>
            <w:r w:rsidR="001D625B">
              <w:t>, verstopft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 w:rsidRPr="003B15A0">
              <w:t>traffic</w:t>
            </w:r>
            <w:proofErr w:type="spellEnd"/>
            <w:r w:rsidRPr="003B15A0">
              <w:t xml:space="preserve"> </w:t>
            </w:r>
            <w:proofErr w:type="spellStart"/>
            <w:r w:rsidRPr="003B15A0">
              <w:t>cop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 w:rsidRPr="003B15A0">
              <w:t>Verkehrspolizist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 w:rsidRPr="003B15A0">
              <w:t>bird's</w:t>
            </w:r>
            <w:proofErr w:type="spellEnd"/>
            <w:r w:rsidRPr="003B15A0">
              <w:t>-</w:t>
            </w:r>
            <w:proofErr w:type="spellStart"/>
            <w:r w:rsidRPr="003B15A0">
              <w:t>eye</w:t>
            </w:r>
            <w:proofErr w:type="spellEnd"/>
            <w:r w:rsidRPr="003B15A0">
              <w:t>-view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 w:rsidRPr="003B15A0">
              <w:t>Vogelperspektive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 w:rsidRPr="003B15A0">
              <w:t>to</w:t>
            </w:r>
            <w:proofErr w:type="spellEnd"/>
            <w:r w:rsidRPr="003B15A0">
              <w:t xml:space="preserve"> </w:t>
            </w:r>
            <w:proofErr w:type="spellStart"/>
            <w:r w:rsidRPr="003B15A0">
              <w:t>spawn</w:t>
            </w:r>
            <w:proofErr w:type="spellEnd"/>
            <w:r>
              <w:t xml:space="preserve"> </w:t>
            </w:r>
            <w:proofErr w:type="spellStart"/>
            <w:r>
              <w:t>something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>
              <w:t>etw</w:t>
            </w:r>
            <w:proofErr w:type="spellEnd"/>
            <w:r>
              <w:t>. erzeugen, hervorbringen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 w:rsidRPr="003B15A0">
              <w:t>to</w:t>
            </w:r>
            <w:proofErr w:type="spellEnd"/>
            <w:r w:rsidRPr="003B15A0">
              <w:t xml:space="preserve"> </w:t>
            </w:r>
            <w:proofErr w:type="spellStart"/>
            <w:r w:rsidRPr="003B15A0">
              <w:t>detour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umleiten, abzweigen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 w:rsidRPr="003B15A0">
              <w:t>flyover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 w:rsidRPr="003B15A0">
              <w:t>Straßenüberführung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 w:rsidRPr="003B15A0">
              <w:t>gridlock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Stau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degenerate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1D625B" w:rsidP="0094433D">
            <w:pPr>
              <w:spacing w:after="0" w:line="240" w:lineRule="auto"/>
            </w:pPr>
            <w:r>
              <w:t>herunterkommen, verkommen, zerfallen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>
              <w:t>dire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düster, schlimm, schrecklich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 w:rsidRPr="003B15A0">
              <w:t>across</w:t>
            </w:r>
            <w:proofErr w:type="spellEnd"/>
            <w:r w:rsidRPr="003B15A0">
              <w:t xml:space="preserve"> </w:t>
            </w:r>
            <w:proofErr w:type="spellStart"/>
            <w:r w:rsidRPr="003B15A0">
              <w:t>the</w:t>
            </w:r>
            <w:proofErr w:type="spellEnd"/>
            <w:r w:rsidRPr="003B15A0">
              <w:t xml:space="preserve"> </w:t>
            </w:r>
            <w:proofErr w:type="spellStart"/>
            <w:r w:rsidRPr="003B15A0">
              <w:t>globe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 w:rsidRPr="003B15A0">
              <w:t>rund um den Globus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F4365E" w:rsidRDefault="0094433D" w:rsidP="0094433D">
            <w:pPr>
              <w:spacing w:after="0" w:line="240" w:lineRule="auto"/>
              <w:rPr>
                <w:lang w:val="en-GB"/>
              </w:rPr>
            </w:pPr>
            <w:r w:rsidRPr="00F4365E">
              <w:rPr>
                <w:lang w:val="en-GB"/>
              </w:rPr>
              <w:t>to gear up for something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sich auf etwas vorbereiten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 w:rsidRPr="0097235F">
              <w:t>journey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Reise, Fahrt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>
              <w:t>innovation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Innovation, Neuheit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>
              <w:t>boundaries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Grenzen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B15A0" w:rsidRDefault="0094433D" w:rsidP="0094433D">
            <w:pPr>
              <w:spacing w:after="0" w:line="240" w:lineRule="auto"/>
            </w:pPr>
            <w:proofErr w:type="spellStart"/>
            <w:r w:rsidRPr="0097235F">
              <w:t>distant</w:t>
            </w:r>
            <w:proofErr w:type="spellEnd"/>
            <w:r w:rsidRPr="0097235F">
              <w:t xml:space="preserve"> </w:t>
            </w:r>
            <w:proofErr w:type="spellStart"/>
            <w:r w:rsidRPr="0097235F">
              <w:t>mountain</w:t>
            </w:r>
            <w:proofErr w:type="spellEnd"/>
            <w:r w:rsidRPr="0097235F">
              <w:t xml:space="preserve"> </w:t>
            </w:r>
            <w:proofErr w:type="spellStart"/>
            <w:r w:rsidRPr="0097235F">
              <w:t>reservoirs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entfernte Stauseen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97235F" w:rsidRDefault="0094433D" w:rsidP="0094433D">
            <w:pPr>
              <w:spacing w:after="0" w:line="240" w:lineRule="auto"/>
            </w:pPr>
            <w:proofErr w:type="spellStart"/>
            <w:r>
              <w:t>piped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Leitungswasser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 w:rsidRPr="0097235F">
              <w:t>the</w:t>
            </w:r>
            <w:proofErr w:type="spellEnd"/>
            <w:r w:rsidRPr="0097235F">
              <w:t xml:space="preserve"> </w:t>
            </w:r>
            <w:proofErr w:type="spellStart"/>
            <w:r w:rsidRPr="0097235F">
              <w:t>humble</w:t>
            </w:r>
            <w:proofErr w:type="spellEnd"/>
            <w:r w:rsidRPr="0097235F">
              <w:t xml:space="preserve"> </w:t>
            </w:r>
            <w:proofErr w:type="spellStart"/>
            <w:r w:rsidRPr="0097235F">
              <w:t>lettuce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 w:rsidRPr="0097235F">
              <w:t>der bescheidene Salat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Pr="00D7427F">
              <w:t>creep</w:t>
            </w:r>
            <w:proofErr w:type="spellEnd"/>
            <w:r w:rsidRPr="00D7427F">
              <w:t xml:space="preserve"> just </w:t>
            </w:r>
            <w:proofErr w:type="spellStart"/>
            <w:r w:rsidRPr="00D7427F">
              <w:t>behind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direkt hinterher kriechen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>
              <w:t>plainly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einfach, deutlich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>
              <w:t>football</w:t>
            </w:r>
            <w:proofErr w:type="spellEnd"/>
            <w:r>
              <w:t xml:space="preserve"> </w:t>
            </w:r>
            <w:proofErr w:type="spellStart"/>
            <w:r>
              <w:t>pitches</w:t>
            </w:r>
            <w:proofErr w:type="spellEnd"/>
            <w:r>
              <w:t xml:space="preserve"> 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 xml:space="preserve">Fußballplätze 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 w:rsidRPr="003E54CE">
              <w:t>fellow</w:t>
            </w:r>
            <w:proofErr w:type="spellEnd"/>
            <w:r w:rsidRPr="003E54CE">
              <w:t xml:space="preserve"> </w:t>
            </w:r>
            <w:proofErr w:type="spellStart"/>
            <w:r w:rsidRPr="003E54CE">
              <w:t>worker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 w:rsidRPr="003E54CE">
              <w:t>der Arbeitskollege | die Arbeitskollegin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 w:rsidRPr="003E54CE">
              <w:t>grocery</w:t>
            </w:r>
            <w:proofErr w:type="spellEnd"/>
            <w:r w:rsidR="002C2E85">
              <w:t xml:space="preserve"> (-</w:t>
            </w:r>
            <w:proofErr w:type="spellStart"/>
            <w:r w:rsidR="002C2E85">
              <w:t>ies</w:t>
            </w:r>
            <w:proofErr w:type="spellEnd"/>
            <w:r w:rsidR="002C2E85">
              <w:t>)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Lebensmittel</w:t>
            </w:r>
            <w:r w:rsidR="002C2E85">
              <w:t>/Lebensmittelgeschäft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>
              <w:t>delivery</w:t>
            </w:r>
            <w:proofErr w:type="spellEnd"/>
            <w:r>
              <w:t xml:space="preserve"> </w:t>
            </w:r>
            <w:proofErr w:type="spellStart"/>
            <w:r>
              <w:t>slot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Abgabenische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proofErr w:type="spellStart"/>
            <w:r w:rsidRPr="003E54CE">
              <w:t>to</w:t>
            </w:r>
            <w:proofErr w:type="spellEnd"/>
            <w:r w:rsidRPr="003E54CE">
              <w:t xml:space="preserve"> </w:t>
            </w:r>
            <w:proofErr w:type="spellStart"/>
            <w:r w:rsidRPr="003E54CE">
              <w:t>reassure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beruhigen, bestätigen</w:t>
            </w:r>
            <w:r w:rsidR="002C2E85">
              <w:t>, rückversichern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E54CE" w:rsidRDefault="0094433D" w:rsidP="0094433D">
            <w:pPr>
              <w:spacing w:after="0" w:line="240" w:lineRule="auto"/>
            </w:pPr>
            <w:proofErr w:type="spellStart"/>
            <w:r w:rsidRPr="003E54CE">
              <w:t>substitution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Ersatz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E54CE" w:rsidRDefault="0094433D" w:rsidP="0094433D">
            <w:pPr>
              <w:spacing w:after="0" w:line="240" w:lineRule="auto"/>
            </w:pPr>
            <w:proofErr w:type="spellStart"/>
            <w:r w:rsidRPr="003E54CE">
              <w:t>to</w:t>
            </w:r>
            <w:proofErr w:type="spellEnd"/>
            <w:r w:rsidRPr="003E54CE">
              <w:t xml:space="preserve"> </w:t>
            </w:r>
            <w:proofErr w:type="spellStart"/>
            <w:r w:rsidRPr="003E54CE">
              <w:t>substitute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austauschen, ersetzen</w:t>
            </w:r>
          </w:p>
        </w:tc>
      </w:tr>
      <w:tr w:rsidR="000B4047" w:rsidRPr="000B4047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0B4047" w:rsidRDefault="000B4047" w:rsidP="0094433D">
            <w:pPr>
              <w:spacing w:after="0" w:line="240" w:lineRule="auto"/>
              <w:rPr>
                <w:lang w:val="en-GB"/>
              </w:rPr>
            </w:pPr>
            <w:r w:rsidRPr="000B4047">
              <w:rPr>
                <w:lang w:val="en-GB"/>
              </w:rPr>
              <w:t>to put a substitution in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0B4047" w:rsidRDefault="000B4047" w:rsidP="0094433D">
            <w:pPr>
              <w:spacing w:after="0"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eine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Vertretung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einsetzen</w:t>
            </w:r>
            <w:proofErr w:type="spellEnd"/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3E54CE" w:rsidRDefault="0094433D" w:rsidP="0094433D">
            <w:pPr>
              <w:spacing w:after="0" w:line="240" w:lineRule="auto"/>
            </w:pPr>
            <w:proofErr w:type="spellStart"/>
            <w:r w:rsidRPr="00BE01FA">
              <w:t>presumably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vermutlich, wahrscheinlich</w:t>
            </w:r>
          </w:p>
        </w:tc>
      </w:tr>
      <w:tr w:rsidR="0094433D" w:rsidTr="0094433D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BE01FA" w:rsidRDefault="0094433D" w:rsidP="0094433D">
            <w:pPr>
              <w:spacing w:after="0" w:line="240" w:lineRule="auto"/>
            </w:pPr>
            <w:proofErr w:type="spellStart"/>
            <w:r w:rsidRPr="00BE01FA">
              <w:t>to</w:t>
            </w:r>
            <w:proofErr w:type="spellEnd"/>
            <w:r w:rsidRPr="00BE01FA">
              <w:t xml:space="preserve"> </w:t>
            </w:r>
            <w:proofErr w:type="spellStart"/>
            <w:r w:rsidRPr="00BE01FA">
              <w:t>rush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Default="0094433D" w:rsidP="0094433D">
            <w:pPr>
              <w:spacing w:after="0" w:line="240" w:lineRule="auto"/>
            </w:pPr>
            <w:r>
              <w:t>drängen, eilen</w:t>
            </w:r>
          </w:p>
        </w:tc>
      </w:tr>
      <w:tr w:rsidR="0094433D" w:rsidTr="008922CA"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33D" w:rsidRPr="0094433D" w:rsidRDefault="0094433D" w:rsidP="0094433D"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Minute 30-40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2C2E85" w:rsidRDefault="003F79A2" w:rsidP="003F79A2">
            <w:pPr>
              <w:spacing w:after="0" w:line="240" w:lineRule="auto"/>
            </w:pPr>
            <w:proofErr w:type="spellStart"/>
            <w:r w:rsidRPr="002C2E85">
              <w:t>to</w:t>
            </w:r>
            <w:proofErr w:type="spellEnd"/>
            <w:r w:rsidRPr="002C2E85">
              <w:t xml:space="preserve"> </w:t>
            </w:r>
            <w:proofErr w:type="spellStart"/>
            <w:r w:rsidRPr="002C2E85">
              <w:t>be</w:t>
            </w:r>
            <w:proofErr w:type="spellEnd"/>
            <w:r w:rsidRPr="002C2E85">
              <w:t xml:space="preserve"> </w:t>
            </w:r>
            <w:proofErr w:type="spellStart"/>
            <w:r w:rsidRPr="002C2E85">
              <w:t>under</w:t>
            </w:r>
            <w:proofErr w:type="spellEnd"/>
            <w:r w:rsidRPr="002C2E85">
              <w:t xml:space="preserve"> </w:t>
            </w:r>
            <w:proofErr w:type="spellStart"/>
            <w:r w:rsidRPr="002C2E85">
              <w:t>the</w:t>
            </w:r>
            <w:proofErr w:type="spellEnd"/>
            <w:r w:rsidRPr="002C2E85">
              <w:t xml:space="preserve"> </w:t>
            </w:r>
            <w:proofErr w:type="spellStart"/>
            <w:r w:rsidRPr="002C2E85">
              <w:t>cosh</w:t>
            </w:r>
            <w:proofErr w:type="spellEnd"/>
            <w:r w:rsidR="002C2E85" w:rsidRPr="002C2E85">
              <w:t xml:space="preserve"> (</w:t>
            </w:r>
            <w:proofErr w:type="spellStart"/>
            <w:r w:rsidR="002C2E85" w:rsidRPr="002C2E85">
              <w:t>coll</w:t>
            </w:r>
            <w:proofErr w:type="spellEnd"/>
            <w:r w:rsidR="002C2E85" w:rsidRPr="002C2E85">
              <w:t xml:space="preserve">. </w:t>
            </w:r>
            <w:r w:rsidR="002C2E85">
              <w:t>BE)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unter Druck stehen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Default="004F507E" w:rsidP="003F79A2">
            <w:pPr>
              <w:spacing w:after="0" w:line="240" w:lineRule="auto"/>
            </w:pPr>
            <w:proofErr w:type="spellStart"/>
            <w:r w:rsidRPr="00937605">
              <w:t>O</w:t>
            </w:r>
            <w:r w:rsidR="003F79A2" w:rsidRPr="00937605">
              <w:t>ddity</w:t>
            </w:r>
            <w:proofErr w:type="spellEnd"/>
          </w:p>
          <w:p w:rsidR="004F507E" w:rsidRDefault="004F507E" w:rsidP="003F79A2">
            <w:pPr>
              <w:spacing w:after="0" w:line="240" w:lineRule="auto"/>
            </w:pPr>
            <w:proofErr w:type="spellStart"/>
            <w:r>
              <w:t>Odd</w:t>
            </w:r>
            <w:proofErr w:type="spellEnd"/>
          </w:p>
          <w:p w:rsidR="004F507E" w:rsidRPr="00937605" w:rsidRDefault="004F507E" w:rsidP="003F79A2">
            <w:pPr>
              <w:spacing w:after="0" w:line="240" w:lineRule="auto"/>
            </w:pPr>
            <w:proofErr w:type="spellStart"/>
            <w:r>
              <w:t>That’s</w:t>
            </w:r>
            <w:proofErr w:type="spellEnd"/>
            <w:r>
              <w:t xml:space="preserve"> </w:t>
            </w:r>
            <w:proofErr w:type="spellStart"/>
            <w:r>
              <w:t>odd</w:t>
            </w:r>
            <w:proofErr w:type="spellEnd"/>
            <w:r>
              <w:t>.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Default="003F79A2" w:rsidP="003F79A2">
            <w:pPr>
              <w:spacing w:after="0" w:line="240" w:lineRule="auto"/>
            </w:pPr>
            <w:r w:rsidRPr="00937605">
              <w:t>Seltsamkeit</w:t>
            </w:r>
          </w:p>
          <w:p w:rsidR="004F507E" w:rsidRDefault="004F507E" w:rsidP="003F79A2">
            <w:pPr>
              <w:spacing w:after="0" w:line="240" w:lineRule="auto"/>
            </w:pPr>
            <w:r>
              <w:t>Seltsam, eigenartig</w:t>
            </w:r>
          </w:p>
          <w:p w:rsidR="004F507E" w:rsidRPr="00937605" w:rsidRDefault="004F507E" w:rsidP="003F79A2">
            <w:pPr>
              <w:spacing w:after="0" w:line="240" w:lineRule="auto"/>
            </w:pPr>
            <w:r>
              <w:t>Das ist eigenartig</w:t>
            </w:r>
          </w:p>
        </w:tc>
      </w:tr>
      <w:tr w:rsidR="000B4047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937605" w:rsidRDefault="000B4047" w:rsidP="003F79A2">
            <w:pPr>
              <w:spacing w:after="0" w:line="240" w:lineRule="auto"/>
            </w:pPr>
            <w:proofErr w:type="spellStart"/>
            <w:r>
              <w:t>inevitably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937605" w:rsidRDefault="000B4047" w:rsidP="003F79A2">
            <w:pPr>
              <w:spacing w:after="0" w:line="240" w:lineRule="auto"/>
            </w:pPr>
            <w:r>
              <w:t>unvermeidlich, zwangsläufig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spew</w:t>
            </w:r>
            <w:proofErr w:type="spellEnd"/>
            <w:r w:rsidRPr="00937605">
              <w:t xml:space="preserve"> out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herausspeien, aussenden</w:t>
            </w:r>
          </w:p>
        </w:tc>
      </w:tr>
      <w:tr w:rsidR="000B4047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937605" w:rsidRDefault="000B4047" w:rsidP="003F79A2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lurk</w:t>
            </w:r>
            <w:proofErr w:type="spellEnd"/>
            <w:r>
              <w:t xml:space="preserve"> </w:t>
            </w:r>
            <w:proofErr w:type="spellStart"/>
            <w:r>
              <w:t>beneath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937605" w:rsidRDefault="000B4047" w:rsidP="003F79A2">
            <w:pPr>
              <w:spacing w:after="0" w:line="240" w:lineRule="auto"/>
            </w:pPr>
            <w:r>
              <w:t>darunter lauern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strain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Belastung, Anstrengung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cope</w:t>
            </w:r>
            <w:proofErr w:type="spellEnd"/>
            <w:r w:rsidR="002C2E85">
              <w:t xml:space="preserve"> (</w:t>
            </w:r>
            <w:proofErr w:type="spellStart"/>
            <w:r w:rsidR="002C2E85">
              <w:t>with</w:t>
            </w:r>
            <w:proofErr w:type="spellEnd"/>
            <w:r w:rsidR="002C2E85">
              <w:t>)…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die Lage meistern</w:t>
            </w:r>
            <w:r w:rsidR="002C2E85">
              <w:t>, bewältigen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astonishing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erstaunlich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F4365E" w:rsidRDefault="003F79A2" w:rsidP="003F79A2">
            <w:pPr>
              <w:spacing w:after="0" w:line="240" w:lineRule="auto"/>
              <w:rPr>
                <w:lang w:val="en-GB"/>
              </w:rPr>
            </w:pPr>
            <w:proofErr w:type="gramStart"/>
            <w:r w:rsidRPr="00F4365E">
              <w:rPr>
                <w:lang w:val="en-GB"/>
              </w:rPr>
              <w:t>to</w:t>
            </w:r>
            <w:proofErr w:type="gramEnd"/>
            <w:r w:rsidRPr="00F4365E">
              <w:rPr>
                <w:lang w:val="en-GB"/>
              </w:rPr>
              <w:t xml:space="preserve"> struggle to cope with </w:t>
            </w:r>
            <w:proofErr w:type="spellStart"/>
            <w:r w:rsidRPr="00F4365E">
              <w:rPr>
                <w:lang w:val="en-GB"/>
              </w:rPr>
              <w:t>sth</w:t>
            </w:r>
            <w:proofErr w:type="spellEnd"/>
            <w:r w:rsidRPr="00F4365E">
              <w:rPr>
                <w:lang w:val="en-GB"/>
              </w:rPr>
              <w:t>.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 xml:space="preserve">mit </w:t>
            </w:r>
            <w:proofErr w:type="spellStart"/>
            <w:r w:rsidRPr="00937605">
              <w:t>etw</w:t>
            </w:r>
            <w:proofErr w:type="spellEnd"/>
            <w:r w:rsidRPr="00937605">
              <w:t>. zu kämpfen haben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clog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up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verstopfen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maintain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aufrecht erhalten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flusher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Kanalreiniger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crisis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Krise, Notstand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reek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Gestank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overtake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überholen, einholen (nach der Zeit..)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0B4047" w:rsidP="003F79A2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tossed</w:t>
            </w:r>
            <w:proofErr w:type="spellEnd"/>
            <w:r>
              <w:t xml:space="preserve"> in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0B4047" w:rsidP="003F79A2">
            <w:pPr>
              <w:spacing w:after="0" w:line="240" w:lineRule="auto"/>
            </w:pPr>
            <w:r>
              <w:t>hineingeworfen werden</w:t>
            </w:r>
          </w:p>
        </w:tc>
      </w:tr>
      <w:tr w:rsidR="000B4047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937605" w:rsidRDefault="000B4047" w:rsidP="003F79A2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dilute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937605" w:rsidRDefault="000B4047" w:rsidP="003F79A2">
            <w:pPr>
              <w:spacing w:after="0" w:line="240" w:lineRule="auto"/>
            </w:pPr>
            <w:r>
              <w:t>verdünnen, strecken (</w:t>
            </w:r>
            <w:proofErr w:type="spellStart"/>
            <w:r>
              <w:t>z.b.</w:t>
            </w:r>
            <w:proofErr w:type="spellEnd"/>
            <w:r>
              <w:t xml:space="preserve">  Saft)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lastRenderedPageBreak/>
              <w:t>blockage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Blockierung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0B4047" w:rsidRDefault="003F79A2" w:rsidP="002C2E85">
            <w:pPr>
              <w:spacing w:after="0" w:line="240" w:lineRule="auto"/>
            </w:pPr>
            <w:proofErr w:type="spellStart"/>
            <w:r w:rsidRPr="000B4047">
              <w:t>to</w:t>
            </w:r>
            <w:proofErr w:type="spellEnd"/>
            <w:r w:rsidRPr="000B4047">
              <w:t xml:space="preserve"> </w:t>
            </w:r>
            <w:proofErr w:type="spellStart"/>
            <w:r w:rsidRPr="000B4047">
              <w:t>get</w:t>
            </w:r>
            <w:proofErr w:type="spellEnd"/>
            <w:r w:rsidRPr="000B4047">
              <w:t xml:space="preserve"> </w:t>
            </w:r>
            <w:proofErr w:type="spellStart"/>
            <w:r w:rsidRPr="000B4047">
              <w:t>rid</w:t>
            </w:r>
            <w:proofErr w:type="spellEnd"/>
            <w:r w:rsidRPr="000B4047">
              <w:t xml:space="preserve"> </w:t>
            </w:r>
            <w:proofErr w:type="spellStart"/>
            <w:r w:rsidRPr="000B4047">
              <w:t>of</w:t>
            </w:r>
            <w:proofErr w:type="spellEnd"/>
            <w:r w:rsidRPr="000B4047">
              <w:t xml:space="preserve"> </w:t>
            </w:r>
            <w:proofErr w:type="spellStart"/>
            <w:r w:rsidRPr="000B4047">
              <w:t>sth</w:t>
            </w:r>
            <w:proofErr w:type="spellEnd"/>
            <w:r w:rsidRPr="000B4047">
              <w:t>.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etwas beseitigen, abschütteln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2C2E85" w:rsidP="003F79A2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3F79A2" w:rsidRPr="00937605">
              <w:t>submerge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untertauchen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broth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Brühe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decompose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zerfallen, verwesen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malfunction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nicht richtig arbeiten, versagen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to</w:t>
            </w:r>
            <w:proofErr w:type="spellEnd"/>
            <w:r w:rsidRPr="00937605">
              <w:t xml:space="preserve"> </w:t>
            </w:r>
            <w:proofErr w:type="spellStart"/>
            <w:r w:rsidRPr="00937605">
              <w:t>dislodge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entfernen, abschütteln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disinfectant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r w:rsidRPr="00937605">
              <w:t>Desinfektionsmittel</w:t>
            </w:r>
          </w:p>
        </w:tc>
      </w:tr>
      <w:tr w:rsidR="003F79A2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937605" w:rsidRDefault="003F79A2" w:rsidP="003F79A2">
            <w:pPr>
              <w:spacing w:after="0" w:line="240" w:lineRule="auto"/>
            </w:pPr>
            <w:proofErr w:type="spellStart"/>
            <w:r w:rsidRPr="00937605">
              <w:t>drain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113DC2" w:rsidRDefault="003F79A2" w:rsidP="003F79A2">
            <w:pPr>
              <w:spacing w:after="0" w:line="240" w:lineRule="auto"/>
            </w:pPr>
            <w:r w:rsidRPr="00937605">
              <w:t>Abfluss</w:t>
            </w:r>
          </w:p>
        </w:tc>
      </w:tr>
      <w:tr w:rsidR="003F79A2" w:rsidTr="008922CA"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9A2" w:rsidRPr="003F79A2" w:rsidRDefault="003F79A2" w:rsidP="003F79A2"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Minute 40-50</w:t>
            </w:r>
          </w:p>
        </w:tc>
      </w:tr>
      <w:tr w:rsidR="000B4047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F4365E" w:rsidRDefault="000B4047" w:rsidP="00F4365E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jug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F4365E" w:rsidRDefault="000B4047" w:rsidP="00F4365E">
            <w:pPr>
              <w:spacing w:after="0" w:line="240" w:lineRule="auto"/>
            </w:pPr>
            <w:r>
              <w:t>wegwerfen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4F507E" w:rsidP="00F4365E">
            <w:pPr>
              <w:spacing w:after="0" w:line="240" w:lineRule="auto"/>
            </w:pPr>
            <w:proofErr w:type="spellStart"/>
            <w:r w:rsidRPr="00F4365E">
              <w:t>S</w:t>
            </w:r>
            <w:r w:rsidR="00F4365E" w:rsidRPr="00F4365E">
              <w:t>ewer</w:t>
            </w:r>
            <w:proofErr w:type="spellEnd"/>
          </w:p>
          <w:p w:rsidR="004F507E" w:rsidRPr="00F4365E" w:rsidRDefault="004F507E" w:rsidP="00F4365E">
            <w:pPr>
              <w:spacing w:after="0" w:line="240" w:lineRule="auto"/>
            </w:pPr>
            <w:proofErr w:type="spellStart"/>
            <w:r>
              <w:t>sewage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r w:rsidRPr="00F4365E">
              <w:t>Abflusskanal</w:t>
            </w:r>
          </w:p>
          <w:p w:rsidR="004F507E" w:rsidRPr="00F4365E" w:rsidRDefault="004F507E" w:rsidP="00F4365E">
            <w:pPr>
              <w:spacing w:after="0" w:line="240" w:lineRule="auto"/>
            </w:pPr>
            <w:r>
              <w:t>Abwasser, Schmutzwasser</w:t>
            </w:r>
          </w:p>
        </w:tc>
      </w:tr>
      <w:tr w:rsidR="000B4047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E" w:rsidRDefault="004F507E" w:rsidP="008922CA">
            <w:pPr>
              <w:spacing w:after="0" w:line="240" w:lineRule="auto"/>
            </w:pPr>
            <w:proofErr w:type="spellStart"/>
            <w:r>
              <w:t>gone</w:t>
            </w:r>
            <w:proofErr w:type="spellEnd"/>
            <w:r>
              <w:t xml:space="preserve"> off </w:t>
            </w:r>
          </w:p>
          <w:p w:rsidR="000B4047" w:rsidRDefault="000B4047" w:rsidP="008922CA">
            <w:pPr>
              <w:spacing w:after="0" w:line="240" w:lineRule="auto"/>
            </w:pPr>
            <w:proofErr w:type="spellStart"/>
            <w:r>
              <w:t>expired</w:t>
            </w:r>
            <w:proofErr w:type="spellEnd"/>
          </w:p>
          <w:p w:rsidR="004F507E" w:rsidRPr="00F4365E" w:rsidRDefault="004F507E" w:rsidP="008922CA">
            <w:pPr>
              <w:spacing w:after="0"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food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07E" w:rsidRDefault="004F507E" w:rsidP="000B4047">
            <w:pPr>
              <w:spacing w:after="0" w:line="240" w:lineRule="auto"/>
            </w:pPr>
            <w:r>
              <w:t>schlecht geworden</w:t>
            </w:r>
          </w:p>
          <w:p w:rsidR="000B4047" w:rsidRDefault="000B4047" w:rsidP="000B4047">
            <w:pPr>
              <w:spacing w:after="0" w:line="240" w:lineRule="auto"/>
            </w:pPr>
            <w:r>
              <w:t>abgelaufen</w:t>
            </w:r>
          </w:p>
          <w:p w:rsidR="004F507E" w:rsidRPr="00F4365E" w:rsidRDefault="004F507E" w:rsidP="000B4047">
            <w:pPr>
              <w:spacing w:after="0" w:line="240" w:lineRule="auto"/>
            </w:pPr>
            <w:r>
              <w:t>das Essen hat sein Mindesthaltbarkeitsdatum überschritten</w:t>
            </w:r>
          </w:p>
        </w:tc>
      </w:tr>
      <w:tr w:rsidR="000B4047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F4365E" w:rsidRDefault="000B4047" w:rsidP="008922CA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a </w:t>
            </w:r>
            <w:proofErr w:type="spellStart"/>
            <w:r>
              <w:t>habit</w:t>
            </w:r>
            <w:proofErr w:type="spellEnd"/>
            <w:r w:rsidR="004F507E">
              <w:t xml:space="preserve"> </w:t>
            </w:r>
            <w:proofErr w:type="spellStart"/>
            <w:r w:rsidR="004F507E">
              <w:t>of</w:t>
            </w:r>
            <w:proofErr w:type="spellEnd"/>
            <w:r w:rsidR="004F507E">
              <w:t xml:space="preserve"> </w:t>
            </w:r>
            <w:proofErr w:type="spellStart"/>
            <w:r w:rsidR="004F507E">
              <w:t>doing</w:t>
            </w:r>
            <w:proofErr w:type="spellEnd"/>
            <w:r w:rsidR="004F507E">
              <w:t xml:space="preserve"> </w:t>
            </w:r>
            <w:proofErr w:type="spellStart"/>
            <w:r w:rsidR="004F507E">
              <w:t>sth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F4365E" w:rsidRDefault="000B4047" w:rsidP="008922CA">
            <w:pPr>
              <w:spacing w:after="0" w:line="240" w:lineRule="auto"/>
            </w:pPr>
            <w:r>
              <w:t>sich zur Gewohnheit machen</w:t>
            </w:r>
            <w:r w:rsidR="004F507E">
              <w:t xml:space="preserve"> etwas zu tun</w:t>
            </w:r>
          </w:p>
        </w:tc>
      </w:tr>
      <w:tr w:rsidR="000B4047" w:rsidRPr="000B4047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0B4047" w:rsidRDefault="000B4047" w:rsidP="008922CA">
            <w:pPr>
              <w:spacing w:after="0" w:line="240" w:lineRule="auto"/>
              <w:rPr>
                <w:lang w:val="en-GB"/>
              </w:rPr>
            </w:pPr>
            <w:r w:rsidRPr="000B4047">
              <w:rPr>
                <w:lang w:val="en-GB"/>
              </w:rPr>
              <w:t>processed and pre-packaged food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047" w:rsidRPr="000B4047" w:rsidRDefault="000B4047" w:rsidP="000B4047">
            <w:pPr>
              <w:spacing w:after="0" w:line="240" w:lineRule="auto"/>
            </w:pPr>
            <w:r w:rsidRPr="000B4047">
              <w:t>industriell verarbeitete und verpackte Lebensmittel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proofErr w:type="spellStart"/>
            <w:r w:rsidRPr="00F4365E">
              <w:t>refinery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r w:rsidRPr="00F4365E">
              <w:t>Raffinerie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proofErr w:type="spellStart"/>
            <w:r w:rsidRPr="00F4365E">
              <w:t>grimy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r w:rsidRPr="00F4365E">
              <w:t>schmutzig, verrußt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proofErr w:type="spellStart"/>
            <w:r w:rsidRPr="00F4365E">
              <w:t>legislation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r w:rsidRPr="00F4365E">
              <w:t>das Recht, Gesetzgebung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proofErr w:type="spellStart"/>
            <w:r w:rsidRPr="00F4365E">
              <w:t>to</w:t>
            </w:r>
            <w:proofErr w:type="spellEnd"/>
            <w:r w:rsidRPr="00F4365E">
              <w:t xml:space="preserve"> </w:t>
            </w:r>
            <w:proofErr w:type="spellStart"/>
            <w:r w:rsidRPr="00F4365E">
              <w:t>constipade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r w:rsidRPr="00F4365E">
              <w:t>verdichten, verstopfen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proofErr w:type="spellStart"/>
            <w:r w:rsidRPr="00F4365E">
              <w:t>guilty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r w:rsidRPr="00F4365E">
              <w:t>schuldig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proofErr w:type="spellStart"/>
            <w:r w:rsidRPr="00F4365E">
              <w:t>necessity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F4365E" w:rsidRDefault="00F4365E" w:rsidP="00F4365E">
            <w:pPr>
              <w:spacing w:after="0" w:line="240" w:lineRule="auto"/>
            </w:pPr>
            <w:r w:rsidRPr="00F4365E">
              <w:t>Notwendigkeit, Bedarf</w:t>
            </w:r>
          </w:p>
        </w:tc>
      </w:tr>
      <w:tr w:rsidR="00F4365E" w:rsidRP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2C2E85" w:rsidRDefault="00F4365E" w:rsidP="002C2E85">
            <w:pPr>
              <w:spacing w:after="0" w:line="240" w:lineRule="auto"/>
            </w:pPr>
            <w:proofErr w:type="spellStart"/>
            <w:r w:rsidRPr="002C2E85">
              <w:t>to</w:t>
            </w:r>
            <w:proofErr w:type="spellEnd"/>
            <w:r w:rsidRPr="002C2E85">
              <w:t xml:space="preserve"> </w:t>
            </w:r>
            <w:proofErr w:type="spellStart"/>
            <w:r w:rsidRPr="002C2E85">
              <w:t>be</w:t>
            </w:r>
            <w:proofErr w:type="spellEnd"/>
            <w:r w:rsidRPr="002C2E85">
              <w:t xml:space="preserve"> </w:t>
            </w:r>
            <w:proofErr w:type="spellStart"/>
            <w:r w:rsidRPr="002C2E85">
              <w:t>reliant</w:t>
            </w:r>
            <w:proofErr w:type="spellEnd"/>
            <w:r w:rsidRPr="002C2E85">
              <w:t xml:space="preserve"> on </w:t>
            </w:r>
            <w:proofErr w:type="spellStart"/>
            <w:r w:rsidRPr="002C2E85">
              <w:t>s</w:t>
            </w:r>
            <w:r w:rsidR="002C2E85" w:rsidRPr="002C2E85">
              <w:t>by</w:t>
            </w:r>
            <w:proofErr w:type="spellEnd"/>
            <w:r w:rsidRPr="002C2E85">
              <w:t>./</w:t>
            </w:r>
            <w:proofErr w:type="spellStart"/>
            <w:r w:rsidRPr="002C2E85">
              <w:t>sth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ED0011" w:rsidRDefault="00F4365E" w:rsidP="00F4365E">
            <w:pPr>
              <w:spacing w:after="0" w:line="240" w:lineRule="auto"/>
            </w:pPr>
            <w:r w:rsidRPr="00ED0011">
              <w:t>von jemanden/etwas abhängig sein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ED0011" w:rsidRDefault="00F4365E" w:rsidP="00F4365E">
            <w:pPr>
              <w:spacing w:after="0" w:line="240" w:lineRule="auto"/>
            </w:pPr>
            <w:proofErr w:type="spellStart"/>
            <w:r>
              <w:t>salvaging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Pr="00ED0011" w:rsidRDefault="00F4365E" w:rsidP="00F4365E">
            <w:pPr>
              <w:spacing w:after="0" w:line="240" w:lineRule="auto"/>
            </w:pPr>
            <w:r>
              <w:t>Altmaterialsammlung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melt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r>
              <w:t>schmelzen, auflösen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proofErr w:type="spellStart"/>
            <w:r>
              <w:t>scrap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r>
              <w:t>Abfall, Altmetall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proofErr w:type="spellStart"/>
            <w:r>
              <w:t>poverty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r>
              <w:t>die Armut, Not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2C2E85" w:rsidP="00F4365E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starve</w:t>
            </w:r>
            <w:proofErr w:type="spellEnd"/>
            <w:r>
              <w:t xml:space="preserve"> out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r>
              <w:t>aushungern</w:t>
            </w:r>
          </w:p>
        </w:tc>
      </w:tr>
      <w:tr w:rsidR="00F4365E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proofErr w:type="spellStart"/>
            <w:r>
              <w:t>odd</w:t>
            </w:r>
            <w:proofErr w:type="spellEnd"/>
            <w:r w:rsidR="002C2E85">
              <w:t xml:space="preserve"> (</w:t>
            </w:r>
            <w:proofErr w:type="spellStart"/>
            <w:r w:rsidR="002C2E85">
              <w:t>that’s</w:t>
            </w:r>
            <w:proofErr w:type="spellEnd"/>
            <w:r w:rsidR="002C2E85">
              <w:t xml:space="preserve"> </w:t>
            </w:r>
            <w:proofErr w:type="spellStart"/>
            <w:r w:rsidR="002C2E85">
              <w:t>odd</w:t>
            </w:r>
            <w:proofErr w:type="spellEnd"/>
            <w:r w:rsidR="002C2E85">
              <w:t>)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65E" w:rsidRDefault="00F4365E" w:rsidP="00F4365E">
            <w:pPr>
              <w:spacing w:after="0" w:line="240" w:lineRule="auto"/>
            </w:pPr>
            <w:r>
              <w:t>eigenartig</w:t>
            </w:r>
          </w:p>
        </w:tc>
      </w:tr>
      <w:tr w:rsidR="00713D88" w:rsidTr="008922CA"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D88" w:rsidRPr="00713D88" w:rsidRDefault="00713D88" w:rsidP="00713D88">
            <w:pPr>
              <w:spacing w:after="0"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Minute 50 - 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2C2E85" w:rsidP="009706F3">
            <w:pPr>
              <w:spacing w:after="0" w:line="240" w:lineRule="auto"/>
            </w:pPr>
            <w:proofErr w:type="spellStart"/>
            <w:r>
              <w:t>floating</w:t>
            </w:r>
            <w:proofErr w:type="spellEnd"/>
            <w:r>
              <w:t xml:space="preserve"> </w:t>
            </w:r>
            <w:proofErr w:type="spellStart"/>
            <w:r>
              <w:t>farms</w:t>
            </w:r>
            <w:proofErr w:type="spellEnd"/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schwimmende Farmen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vast</w:t>
            </w:r>
            <w:proofErr w:type="spellEnd"/>
            <w:r w:rsidRPr="009706F3">
              <w:t xml:space="preserve"> </w:t>
            </w:r>
            <w:proofErr w:type="spellStart"/>
            <w:r w:rsidRPr="009706F3">
              <w:t>rafts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2C2E85">
            <w:pPr>
              <w:spacing w:after="0" w:line="240" w:lineRule="auto"/>
            </w:pPr>
            <w:r w:rsidRPr="009706F3">
              <w:t xml:space="preserve"> riesige </w:t>
            </w:r>
            <w:proofErr w:type="spellStart"/>
            <w:r w:rsidRPr="009706F3">
              <w:t>Fl</w:t>
            </w:r>
            <w:r w:rsidR="002C2E85">
              <w:t>o</w:t>
            </w:r>
            <w:r w:rsidRPr="009706F3">
              <w:t>ße</w:t>
            </w:r>
            <w:proofErr w:type="spellEnd"/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reeds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Schilf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fertilised</w:t>
            </w:r>
            <w:proofErr w:type="spellEnd"/>
            <w:r w:rsidRPr="009706F3">
              <w:t xml:space="preserve"> </w:t>
            </w:r>
            <w:proofErr w:type="spellStart"/>
            <w:r w:rsidRPr="009706F3">
              <w:t>with</w:t>
            </w:r>
            <w:proofErr w:type="spellEnd"/>
            <w:r w:rsidRPr="009706F3">
              <w:t xml:space="preserve"> </w:t>
            </w:r>
            <w:proofErr w:type="spellStart"/>
            <w:r w:rsidRPr="009706F3">
              <w:t>mud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mit Morast gedüngt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organic</w:t>
            </w:r>
            <w:proofErr w:type="spellEnd"/>
            <w:r w:rsidRPr="009706F3">
              <w:t xml:space="preserve"> </w:t>
            </w:r>
            <w:proofErr w:type="spellStart"/>
            <w:r w:rsidRPr="009706F3">
              <w:t>waste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Biomüll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fertile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fruchtbar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livestock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2C2E85">
            <w:pPr>
              <w:spacing w:after="0" w:line="240" w:lineRule="auto"/>
            </w:pPr>
            <w:r w:rsidRPr="009706F3">
              <w:t xml:space="preserve"> </w:t>
            </w:r>
            <w:r w:rsidR="002C2E85">
              <w:t>Viehbestand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abundance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Überfluss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2C2E85" w:rsidP="009706F3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9706F3" w:rsidRPr="009706F3">
              <w:t>cultivate</w:t>
            </w:r>
            <w:proofErr w:type="spellEnd"/>
            <w:r w:rsidR="009706F3"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anbauen, züchten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2C2E85" w:rsidP="009706F3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9706F3" w:rsidRPr="009706F3">
              <w:t>thrive</w:t>
            </w:r>
            <w:proofErr w:type="spellEnd"/>
            <w:r w:rsidR="009706F3"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gedeihen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2C2E85" w:rsidP="009706F3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9706F3" w:rsidRPr="009706F3">
              <w:t>tear</w:t>
            </w:r>
            <w:proofErr w:type="spellEnd"/>
            <w:r w:rsidR="009706F3" w:rsidRPr="009706F3">
              <w:t xml:space="preserve"> </w:t>
            </w:r>
            <w:proofErr w:type="spellStart"/>
            <w:r w:rsidR="009706F3" w:rsidRPr="009706F3">
              <w:t>up</w:t>
            </w:r>
            <w:proofErr w:type="spellEnd"/>
            <w:r w:rsidR="009706F3"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aufreißen, zerfetzen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at </w:t>
            </w:r>
            <w:proofErr w:type="spellStart"/>
            <w:r w:rsidRPr="009706F3">
              <w:t>our</w:t>
            </w:r>
            <w:proofErr w:type="spellEnd"/>
            <w:r w:rsidRPr="009706F3">
              <w:t xml:space="preserve"> </w:t>
            </w:r>
            <w:proofErr w:type="spellStart"/>
            <w:r w:rsidRPr="009706F3">
              <w:t>peril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auf unsere Gefahr hin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2C2E85" w:rsidP="009706F3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9706F3" w:rsidRPr="009706F3">
              <w:t>rip</w:t>
            </w:r>
            <w:proofErr w:type="spellEnd"/>
            <w:r w:rsidR="009706F3" w:rsidRPr="009706F3">
              <w:t xml:space="preserve"> </w:t>
            </w:r>
            <w:proofErr w:type="spellStart"/>
            <w:r w:rsidR="009706F3" w:rsidRPr="009706F3">
              <w:t>up</w:t>
            </w:r>
            <w:proofErr w:type="spellEnd"/>
            <w:r w:rsidR="009706F3"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zerfetzen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2C2E85" w:rsidP="009706F3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9706F3" w:rsidRPr="009706F3">
              <w:t>plough</w:t>
            </w:r>
            <w:proofErr w:type="spellEnd"/>
            <w:r w:rsidR="009706F3"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pflügen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entirely</w:t>
            </w:r>
            <w:proofErr w:type="spellEnd"/>
            <w:r w:rsidRPr="009706F3">
              <w:t xml:space="preserve"> </w:t>
            </w:r>
            <w:proofErr w:type="spellStart"/>
            <w:r w:rsidRPr="009706F3">
              <w:t>far-fetched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2C2E85">
            <w:pPr>
              <w:spacing w:after="0" w:line="240" w:lineRule="auto"/>
            </w:pPr>
            <w:r w:rsidRPr="009706F3">
              <w:t xml:space="preserve"> komplett </w:t>
            </w:r>
            <w:r w:rsidR="002C2E85">
              <w:t>an den Haaren herbeigezogen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droppings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</w:t>
            </w:r>
            <w:proofErr w:type="spellStart"/>
            <w:r w:rsidRPr="009706F3">
              <w:t>Tiermist</w:t>
            </w:r>
            <w:proofErr w:type="spellEnd"/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t>neglected</w:t>
            </w:r>
            <w:proofErr w:type="spellEnd"/>
            <w:r w:rsidRPr="009706F3">
              <w:t xml:space="preserve"> </w:t>
            </w:r>
            <w:proofErr w:type="spellStart"/>
            <w:r w:rsidRPr="009706F3">
              <w:t>space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vernachlässigter Platz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proofErr w:type="spellStart"/>
            <w:r w:rsidRPr="009706F3">
              <w:lastRenderedPageBreak/>
              <w:t>derelict</w:t>
            </w:r>
            <w:proofErr w:type="spellEnd"/>
            <w:r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verfallen</w:t>
            </w:r>
          </w:p>
        </w:tc>
      </w:tr>
      <w:tr w:rsidR="009706F3" w:rsidTr="008922CA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2C2E85" w:rsidP="009706F3">
            <w:pPr>
              <w:spacing w:after="0" w:line="240" w:lineRule="auto"/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9706F3" w:rsidRPr="009706F3">
              <w:t>despair</w:t>
            </w:r>
            <w:proofErr w:type="spellEnd"/>
            <w:r w:rsidR="009706F3" w:rsidRPr="009706F3">
              <w:t xml:space="preserve"> </w:t>
            </w:r>
          </w:p>
        </w:tc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F3" w:rsidRPr="009706F3" w:rsidRDefault="009706F3" w:rsidP="009706F3">
            <w:pPr>
              <w:spacing w:after="0" w:line="240" w:lineRule="auto"/>
            </w:pPr>
            <w:r w:rsidRPr="009706F3">
              <w:t xml:space="preserve"> verzweifeln</w:t>
            </w:r>
          </w:p>
        </w:tc>
      </w:tr>
    </w:tbl>
    <w:p w:rsidR="00290C1C" w:rsidRDefault="00290C1C"/>
    <w:p w:rsidR="003620DC" w:rsidRDefault="003620DC"/>
    <w:p w:rsidR="003620DC" w:rsidRDefault="003620DC"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copy</w:t>
      </w:r>
      <w:proofErr w:type="spellEnd"/>
      <w:r>
        <w:t>.</w:t>
      </w:r>
    </w:p>
    <w:p w:rsidR="003620DC" w:rsidRDefault="003620DC">
      <w:bookmarkStart w:id="0" w:name="_GoBack"/>
      <w:bookmarkEnd w:id="0"/>
    </w:p>
    <w:sectPr w:rsidR="003620DC" w:rsidSect="00D571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442" w:rsidRDefault="006C6442" w:rsidP="00AB5163">
      <w:pPr>
        <w:spacing w:after="0" w:line="240" w:lineRule="auto"/>
      </w:pPr>
      <w:r>
        <w:separator/>
      </w:r>
    </w:p>
  </w:endnote>
  <w:endnote w:type="continuationSeparator" w:id="0">
    <w:p w:rsidR="006C6442" w:rsidRDefault="006C6442" w:rsidP="00AB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8F" w:rsidRDefault="00447A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8F" w:rsidRDefault="00447A8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8F" w:rsidRDefault="00447A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442" w:rsidRDefault="006C6442" w:rsidP="00AB5163">
      <w:pPr>
        <w:spacing w:after="0" w:line="240" w:lineRule="auto"/>
      </w:pPr>
      <w:r>
        <w:separator/>
      </w:r>
    </w:p>
  </w:footnote>
  <w:footnote w:type="continuationSeparator" w:id="0">
    <w:p w:rsidR="006C6442" w:rsidRDefault="006C6442" w:rsidP="00AB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8F" w:rsidRDefault="00447A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213337"/>
      <w:docPartObj>
        <w:docPartGallery w:val="Page Numbers (Top of Page)"/>
        <w:docPartUnique/>
      </w:docPartObj>
    </w:sdtPr>
    <w:sdtEndPr/>
    <w:sdtContent>
      <w:p w:rsidR="00447A8F" w:rsidRDefault="00447A8F">
        <w:pPr>
          <w:pStyle w:val="Kopf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0DC" w:rsidRPr="003620DC">
          <w:rPr>
            <w:noProof/>
            <w:lang w:val="de-DE"/>
          </w:rPr>
          <w:t>4</w:t>
        </w:r>
        <w:r>
          <w:fldChar w:fldCharType="end"/>
        </w:r>
      </w:p>
    </w:sdtContent>
  </w:sdt>
  <w:p w:rsidR="006C6442" w:rsidRPr="00DF11AB" w:rsidRDefault="006C6442" w:rsidP="00DF11AB">
    <w:pPr>
      <w:pStyle w:val="Kopfzeile"/>
      <w:pBdr>
        <w:bottom w:val="single" w:sz="4" w:space="1" w:color="auto"/>
      </w:pBdr>
      <w:jc w:val="center"/>
      <w:rPr>
        <w:b/>
        <w:sz w:val="24"/>
        <w:szCs w:val="24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A8F" w:rsidRDefault="00447A8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45"/>
    <w:rsid w:val="00000EB9"/>
    <w:rsid w:val="0001101B"/>
    <w:rsid w:val="000122F5"/>
    <w:rsid w:val="00015B53"/>
    <w:rsid w:val="00015D3C"/>
    <w:rsid w:val="0002063F"/>
    <w:rsid w:val="00023125"/>
    <w:rsid w:val="00023C69"/>
    <w:rsid w:val="000245EE"/>
    <w:rsid w:val="00044213"/>
    <w:rsid w:val="000504BB"/>
    <w:rsid w:val="00054091"/>
    <w:rsid w:val="0005794E"/>
    <w:rsid w:val="00060EC8"/>
    <w:rsid w:val="000656FD"/>
    <w:rsid w:val="000742C8"/>
    <w:rsid w:val="00075039"/>
    <w:rsid w:val="000772D5"/>
    <w:rsid w:val="00081654"/>
    <w:rsid w:val="000931A0"/>
    <w:rsid w:val="00095D94"/>
    <w:rsid w:val="000A338E"/>
    <w:rsid w:val="000A48A4"/>
    <w:rsid w:val="000B328F"/>
    <w:rsid w:val="000B4047"/>
    <w:rsid w:val="000B5AB3"/>
    <w:rsid w:val="000E19DD"/>
    <w:rsid w:val="000E38D9"/>
    <w:rsid w:val="000F4945"/>
    <w:rsid w:val="00105118"/>
    <w:rsid w:val="001056E4"/>
    <w:rsid w:val="001145FD"/>
    <w:rsid w:val="001206BA"/>
    <w:rsid w:val="00121719"/>
    <w:rsid w:val="00121CA4"/>
    <w:rsid w:val="0012353B"/>
    <w:rsid w:val="00124CC0"/>
    <w:rsid w:val="00130641"/>
    <w:rsid w:val="0013168B"/>
    <w:rsid w:val="00132D89"/>
    <w:rsid w:val="0013631E"/>
    <w:rsid w:val="00140F04"/>
    <w:rsid w:val="00143DFD"/>
    <w:rsid w:val="001467C6"/>
    <w:rsid w:val="00147EC4"/>
    <w:rsid w:val="00151250"/>
    <w:rsid w:val="0015276E"/>
    <w:rsid w:val="00156727"/>
    <w:rsid w:val="00157FB1"/>
    <w:rsid w:val="001663C1"/>
    <w:rsid w:val="00172B3E"/>
    <w:rsid w:val="00175524"/>
    <w:rsid w:val="001755A6"/>
    <w:rsid w:val="001832CC"/>
    <w:rsid w:val="001846F0"/>
    <w:rsid w:val="00191F01"/>
    <w:rsid w:val="001A00D7"/>
    <w:rsid w:val="001A1489"/>
    <w:rsid w:val="001A2FD1"/>
    <w:rsid w:val="001A31FF"/>
    <w:rsid w:val="001B2A58"/>
    <w:rsid w:val="001B3A2B"/>
    <w:rsid w:val="001C05AD"/>
    <w:rsid w:val="001C0C6B"/>
    <w:rsid w:val="001C4936"/>
    <w:rsid w:val="001C74AD"/>
    <w:rsid w:val="001D0A81"/>
    <w:rsid w:val="001D1E55"/>
    <w:rsid w:val="001D34EB"/>
    <w:rsid w:val="001D3CE2"/>
    <w:rsid w:val="001D625B"/>
    <w:rsid w:val="001E14B6"/>
    <w:rsid w:val="001E1769"/>
    <w:rsid w:val="001E2A25"/>
    <w:rsid w:val="001E5B24"/>
    <w:rsid w:val="001E6127"/>
    <w:rsid w:val="001F0836"/>
    <w:rsid w:val="001F419E"/>
    <w:rsid w:val="001F6650"/>
    <w:rsid w:val="00200850"/>
    <w:rsid w:val="00200E66"/>
    <w:rsid w:val="00202AF8"/>
    <w:rsid w:val="002052C9"/>
    <w:rsid w:val="00214A5B"/>
    <w:rsid w:val="00216C97"/>
    <w:rsid w:val="00230990"/>
    <w:rsid w:val="00235CF9"/>
    <w:rsid w:val="002420F1"/>
    <w:rsid w:val="002460AE"/>
    <w:rsid w:val="002628D4"/>
    <w:rsid w:val="0026427F"/>
    <w:rsid w:val="00274890"/>
    <w:rsid w:val="00275AA4"/>
    <w:rsid w:val="00280269"/>
    <w:rsid w:val="00282AC6"/>
    <w:rsid w:val="00290C1C"/>
    <w:rsid w:val="00295BEA"/>
    <w:rsid w:val="00295D06"/>
    <w:rsid w:val="002B0A8C"/>
    <w:rsid w:val="002B155C"/>
    <w:rsid w:val="002B4D3E"/>
    <w:rsid w:val="002C0BD7"/>
    <w:rsid w:val="002C11A4"/>
    <w:rsid w:val="002C2E85"/>
    <w:rsid w:val="002D4E80"/>
    <w:rsid w:val="002E1CE5"/>
    <w:rsid w:val="002E36B3"/>
    <w:rsid w:val="002E4D4A"/>
    <w:rsid w:val="002E7E72"/>
    <w:rsid w:val="002F05A6"/>
    <w:rsid w:val="002F07C0"/>
    <w:rsid w:val="002F3AD2"/>
    <w:rsid w:val="002F76C0"/>
    <w:rsid w:val="00300C8D"/>
    <w:rsid w:val="00307EA4"/>
    <w:rsid w:val="00310ABF"/>
    <w:rsid w:val="00311D77"/>
    <w:rsid w:val="003156AC"/>
    <w:rsid w:val="00323E28"/>
    <w:rsid w:val="00326931"/>
    <w:rsid w:val="00343F95"/>
    <w:rsid w:val="0034766C"/>
    <w:rsid w:val="00351025"/>
    <w:rsid w:val="0035671E"/>
    <w:rsid w:val="0036026F"/>
    <w:rsid w:val="003618C7"/>
    <w:rsid w:val="003620DC"/>
    <w:rsid w:val="00367237"/>
    <w:rsid w:val="00367746"/>
    <w:rsid w:val="003872CF"/>
    <w:rsid w:val="003A66E8"/>
    <w:rsid w:val="003A6A98"/>
    <w:rsid w:val="003B190D"/>
    <w:rsid w:val="003B1FD5"/>
    <w:rsid w:val="003B2AED"/>
    <w:rsid w:val="003B50FE"/>
    <w:rsid w:val="003C069E"/>
    <w:rsid w:val="003C2B67"/>
    <w:rsid w:val="003C30FB"/>
    <w:rsid w:val="003C6BB1"/>
    <w:rsid w:val="003D7A65"/>
    <w:rsid w:val="003E00B3"/>
    <w:rsid w:val="003E440F"/>
    <w:rsid w:val="003F79A2"/>
    <w:rsid w:val="004063A3"/>
    <w:rsid w:val="00406D4F"/>
    <w:rsid w:val="004071A2"/>
    <w:rsid w:val="00412A23"/>
    <w:rsid w:val="00416004"/>
    <w:rsid w:val="00417C10"/>
    <w:rsid w:val="00427C82"/>
    <w:rsid w:val="0043505E"/>
    <w:rsid w:val="0043545D"/>
    <w:rsid w:val="004403BB"/>
    <w:rsid w:val="00447A8F"/>
    <w:rsid w:val="00450284"/>
    <w:rsid w:val="004579EA"/>
    <w:rsid w:val="00461551"/>
    <w:rsid w:val="00461FF8"/>
    <w:rsid w:val="00465442"/>
    <w:rsid w:val="00475A03"/>
    <w:rsid w:val="00480906"/>
    <w:rsid w:val="004838A1"/>
    <w:rsid w:val="00487502"/>
    <w:rsid w:val="00490240"/>
    <w:rsid w:val="00491BBA"/>
    <w:rsid w:val="00496E88"/>
    <w:rsid w:val="004A0267"/>
    <w:rsid w:val="004A2804"/>
    <w:rsid w:val="004A2879"/>
    <w:rsid w:val="004A6191"/>
    <w:rsid w:val="004B2802"/>
    <w:rsid w:val="004D0405"/>
    <w:rsid w:val="004D0BAA"/>
    <w:rsid w:val="004D0BBB"/>
    <w:rsid w:val="004D4D24"/>
    <w:rsid w:val="004D58DC"/>
    <w:rsid w:val="004E043F"/>
    <w:rsid w:val="004E7723"/>
    <w:rsid w:val="004F507E"/>
    <w:rsid w:val="004F761D"/>
    <w:rsid w:val="00504433"/>
    <w:rsid w:val="0051065E"/>
    <w:rsid w:val="00514659"/>
    <w:rsid w:val="00514B10"/>
    <w:rsid w:val="00515254"/>
    <w:rsid w:val="00516A06"/>
    <w:rsid w:val="00517D1F"/>
    <w:rsid w:val="00520E8E"/>
    <w:rsid w:val="00524454"/>
    <w:rsid w:val="005248EA"/>
    <w:rsid w:val="00527E94"/>
    <w:rsid w:val="005404F0"/>
    <w:rsid w:val="00554A83"/>
    <w:rsid w:val="00555576"/>
    <w:rsid w:val="00555EC0"/>
    <w:rsid w:val="00561BFD"/>
    <w:rsid w:val="00564703"/>
    <w:rsid w:val="005678F8"/>
    <w:rsid w:val="00574DB0"/>
    <w:rsid w:val="005761F5"/>
    <w:rsid w:val="0057629F"/>
    <w:rsid w:val="0058096C"/>
    <w:rsid w:val="00582849"/>
    <w:rsid w:val="005911EB"/>
    <w:rsid w:val="00591306"/>
    <w:rsid w:val="00591B88"/>
    <w:rsid w:val="005922E5"/>
    <w:rsid w:val="00592A4A"/>
    <w:rsid w:val="005946A9"/>
    <w:rsid w:val="00596405"/>
    <w:rsid w:val="00596E96"/>
    <w:rsid w:val="005A1957"/>
    <w:rsid w:val="005A4EFA"/>
    <w:rsid w:val="005B6412"/>
    <w:rsid w:val="005C0E13"/>
    <w:rsid w:val="005C14CC"/>
    <w:rsid w:val="005C3386"/>
    <w:rsid w:val="005C5328"/>
    <w:rsid w:val="005C6A0B"/>
    <w:rsid w:val="005D0FE5"/>
    <w:rsid w:val="005D3FF4"/>
    <w:rsid w:val="005D5299"/>
    <w:rsid w:val="005E1052"/>
    <w:rsid w:val="005E1568"/>
    <w:rsid w:val="005E6D5D"/>
    <w:rsid w:val="005E753F"/>
    <w:rsid w:val="005F004F"/>
    <w:rsid w:val="005F0398"/>
    <w:rsid w:val="005F1B52"/>
    <w:rsid w:val="005F76F9"/>
    <w:rsid w:val="00601404"/>
    <w:rsid w:val="006027A7"/>
    <w:rsid w:val="00603CE4"/>
    <w:rsid w:val="006051DC"/>
    <w:rsid w:val="00605227"/>
    <w:rsid w:val="00607289"/>
    <w:rsid w:val="0061638F"/>
    <w:rsid w:val="00620F0F"/>
    <w:rsid w:val="00624D1A"/>
    <w:rsid w:val="00626346"/>
    <w:rsid w:val="00626362"/>
    <w:rsid w:val="00627A7A"/>
    <w:rsid w:val="006338C4"/>
    <w:rsid w:val="00633A5F"/>
    <w:rsid w:val="00633D57"/>
    <w:rsid w:val="006368F2"/>
    <w:rsid w:val="00650755"/>
    <w:rsid w:val="006517E9"/>
    <w:rsid w:val="00651A5C"/>
    <w:rsid w:val="00651AF7"/>
    <w:rsid w:val="00653081"/>
    <w:rsid w:val="00654983"/>
    <w:rsid w:val="00657429"/>
    <w:rsid w:val="00662D06"/>
    <w:rsid w:val="006668EA"/>
    <w:rsid w:val="00666D3E"/>
    <w:rsid w:val="00666F92"/>
    <w:rsid w:val="006677DA"/>
    <w:rsid w:val="006729D0"/>
    <w:rsid w:val="00673193"/>
    <w:rsid w:val="00675EF2"/>
    <w:rsid w:val="00683635"/>
    <w:rsid w:val="0069651E"/>
    <w:rsid w:val="006A48C1"/>
    <w:rsid w:val="006A6A71"/>
    <w:rsid w:val="006A6FDE"/>
    <w:rsid w:val="006B0290"/>
    <w:rsid w:val="006B134D"/>
    <w:rsid w:val="006C1F65"/>
    <w:rsid w:val="006C6442"/>
    <w:rsid w:val="006D1FA3"/>
    <w:rsid w:val="006D37EE"/>
    <w:rsid w:val="006D7705"/>
    <w:rsid w:val="006E2F8D"/>
    <w:rsid w:val="006E3777"/>
    <w:rsid w:val="006E7CCB"/>
    <w:rsid w:val="006F31A6"/>
    <w:rsid w:val="006F78B8"/>
    <w:rsid w:val="00704227"/>
    <w:rsid w:val="0071018C"/>
    <w:rsid w:val="0071108C"/>
    <w:rsid w:val="00713D88"/>
    <w:rsid w:val="00715BFE"/>
    <w:rsid w:val="00723E09"/>
    <w:rsid w:val="0073377D"/>
    <w:rsid w:val="0073680F"/>
    <w:rsid w:val="00736FE8"/>
    <w:rsid w:val="00745138"/>
    <w:rsid w:val="007578BA"/>
    <w:rsid w:val="00760A5E"/>
    <w:rsid w:val="00763629"/>
    <w:rsid w:val="00771C91"/>
    <w:rsid w:val="007732CD"/>
    <w:rsid w:val="0078377B"/>
    <w:rsid w:val="007852CC"/>
    <w:rsid w:val="00790E73"/>
    <w:rsid w:val="007953E5"/>
    <w:rsid w:val="007A15FD"/>
    <w:rsid w:val="007A17A5"/>
    <w:rsid w:val="007A6921"/>
    <w:rsid w:val="007A6C4E"/>
    <w:rsid w:val="007C59C1"/>
    <w:rsid w:val="007D10DF"/>
    <w:rsid w:val="007D5168"/>
    <w:rsid w:val="007E1AC6"/>
    <w:rsid w:val="007F3CD1"/>
    <w:rsid w:val="007F7BB9"/>
    <w:rsid w:val="00800E75"/>
    <w:rsid w:val="008074B6"/>
    <w:rsid w:val="00836AA2"/>
    <w:rsid w:val="0084284D"/>
    <w:rsid w:val="008428AA"/>
    <w:rsid w:val="008469C9"/>
    <w:rsid w:val="0086464B"/>
    <w:rsid w:val="00873D6F"/>
    <w:rsid w:val="00880D35"/>
    <w:rsid w:val="00884C2D"/>
    <w:rsid w:val="00891428"/>
    <w:rsid w:val="008922CA"/>
    <w:rsid w:val="008A5474"/>
    <w:rsid w:val="008C3CE6"/>
    <w:rsid w:val="008D0652"/>
    <w:rsid w:val="008D26A2"/>
    <w:rsid w:val="008D2971"/>
    <w:rsid w:val="008D32FF"/>
    <w:rsid w:val="008E02DB"/>
    <w:rsid w:val="008F411B"/>
    <w:rsid w:val="00900BFD"/>
    <w:rsid w:val="00903FE4"/>
    <w:rsid w:val="0090550D"/>
    <w:rsid w:val="0090712D"/>
    <w:rsid w:val="00916972"/>
    <w:rsid w:val="009241F1"/>
    <w:rsid w:val="009330EF"/>
    <w:rsid w:val="0093419D"/>
    <w:rsid w:val="00934CD2"/>
    <w:rsid w:val="00937ACF"/>
    <w:rsid w:val="00943875"/>
    <w:rsid w:val="0094433D"/>
    <w:rsid w:val="00953CB2"/>
    <w:rsid w:val="009706F3"/>
    <w:rsid w:val="00971F7F"/>
    <w:rsid w:val="00977521"/>
    <w:rsid w:val="00977B74"/>
    <w:rsid w:val="00995A15"/>
    <w:rsid w:val="0099611C"/>
    <w:rsid w:val="009965E3"/>
    <w:rsid w:val="009A0A81"/>
    <w:rsid w:val="009B5C36"/>
    <w:rsid w:val="009C2225"/>
    <w:rsid w:val="009C499B"/>
    <w:rsid w:val="009C7FAB"/>
    <w:rsid w:val="009D3909"/>
    <w:rsid w:val="009D5D08"/>
    <w:rsid w:val="009E0E8D"/>
    <w:rsid w:val="009E2F24"/>
    <w:rsid w:val="009E4A60"/>
    <w:rsid w:val="009F4143"/>
    <w:rsid w:val="00A0566F"/>
    <w:rsid w:val="00A15D09"/>
    <w:rsid w:val="00A1651E"/>
    <w:rsid w:val="00A16CD1"/>
    <w:rsid w:val="00A212A5"/>
    <w:rsid w:val="00A277E7"/>
    <w:rsid w:val="00A313E2"/>
    <w:rsid w:val="00A323FB"/>
    <w:rsid w:val="00A35181"/>
    <w:rsid w:val="00A41FCE"/>
    <w:rsid w:val="00A478B1"/>
    <w:rsid w:val="00A479EA"/>
    <w:rsid w:val="00A51BCA"/>
    <w:rsid w:val="00A5209A"/>
    <w:rsid w:val="00A54745"/>
    <w:rsid w:val="00A55EC3"/>
    <w:rsid w:val="00A57518"/>
    <w:rsid w:val="00A6709C"/>
    <w:rsid w:val="00A71BC2"/>
    <w:rsid w:val="00A74AAE"/>
    <w:rsid w:val="00A75670"/>
    <w:rsid w:val="00A845EA"/>
    <w:rsid w:val="00A84965"/>
    <w:rsid w:val="00A84993"/>
    <w:rsid w:val="00A87139"/>
    <w:rsid w:val="00AB0BB6"/>
    <w:rsid w:val="00AB2B55"/>
    <w:rsid w:val="00AB4A19"/>
    <w:rsid w:val="00AB5163"/>
    <w:rsid w:val="00AB7176"/>
    <w:rsid w:val="00AC2110"/>
    <w:rsid w:val="00AC571C"/>
    <w:rsid w:val="00AC66C0"/>
    <w:rsid w:val="00AD0BC0"/>
    <w:rsid w:val="00AD4273"/>
    <w:rsid w:val="00AD4DAF"/>
    <w:rsid w:val="00AD6C5A"/>
    <w:rsid w:val="00AE5BAF"/>
    <w:rsid w:val="00AE6C52"/>
    <w:rsid w:val="00AF6E88"/>
    <w:rsid w:val="00B171AD"/>
    <w:rsid w:val="00B232B5"/>
    <w:rsid w:val="00B24689"/>
    <w:rsid w:val="00B24EAB"/>
    <w:rsid w:val="00B27E1F"/>
    <w:rsid w:val="00B317D2"/>
    <w:rsid w:val="00B31B37"/>
    <w:rsid w:val="00B40C12"/>
    <w:rsid w:val="00B45ADC"/>
    <w:rsid w:val="00B5068C"/>
    <w:rsid w:val="00B549EA"/>
    <w:rsid w:val="00B55198"/>
    <w:rsid w:val="00B62282"/>
    <w:rsid w:val="00B625A2"/>
    <w:rsid w:val="00B7110A"/>
    <w:rsid w:val="00B72997"/>
    <w:rsid w:val="00B77374"/>
    <w:rsid w:val="00B812BF"/>
    <w:rsid w:val="00B87B8C"/>
    <w:rsid w:val="00B9187C"/>
    <w:rsid w:val="00BB128D"/>
    <w:rsid w:val="00BB1862"/>
    <w:rsid w:val="00BB7F81"/>
    <w:rsid w:val="00BC1462"/>
    <w:rsid w:val="00BC2D4D"/>
    <w:rsid w:val="00BC43E5"/>
    <w:rsid w:val="00BE0C44"/>
    <w:rsid w:val="00BE1692"/>
    <w:rsid w:val="00BF171A"/>
    <w:rsid w:val="00BF1C2E"/>
    <w:rsid w:val="00BF5174"/>
    <w:rsid w:val="00BF60AF"/>
    <w:rsid w:val="00C015C9"/>
    <w:rsid w:val="00C20D93"/>
    <w:rsid w:val="00C2674A"/>
    <w:rsid w:val="00C30FAD"/>
    <w:rsid w:val="00C31F32"/>
    <w:rsid w:val="00C36375"/>
    <w:rsid w:val="00C36C69"/>
    <w:rsid w:val="00C45D0E"/>
    <w:rsid w:val="00C4641A"/>
    <w:rsid w:val="00C46A03"/>
    <w:rsid w:val="00C46FB4"/>
    <w:rsid w:val="00C61462"/>
    <w:rsid w:val="00C65B41"/>
    <w:rsid w:val="00C771A2"/>
    <w:rsid w:val="00C7797C"/>
    <w:rsid w:val="00C82C2C"/>
    <w:rsid w:val="00C84422"/>
    <w:rsid w:val="00C8577E"/>
    <w:rsid w:val="00C96D97"/>
    <w:rsid w:val="00C971FB"/>
    <w:rsid w:val="00CA06FF"/>
    <w:rsid w:val="00CA7964"/>
    <w:rsid w:val="00CB6DFB"/>
    <w:rsid w:val="00CC01CF"/>
    <w:rsid w:val="00CC7C5F"/>
    <w:rsid w:val="00CD17D2"/>
    <w:rsid w:val="00CD4005"/>
    <w:rsid w:val="00CD7EE0"/>
    <w:rsid w:val="00CE16A8"/>
    <w:rsid w:val="00CE4A2B"/>
    <w:rsid w:val="00CE611D"/>
    <w:rsid w:val="00CE61D9"/>
    <w:rsid w:val="00CF10C4"/>
    <w:rsid w:val="00CF2156"/>
    <w:rsid w:val="00CF4665"/>
    <w:rsid w:val="00CF4E9B"/>
    <w:rsid w:val="00CF5386"/>
    <w:rsid w:val="00CF5588"/>
    <w:rsid w:val="00CF6BAF"/>
    <w:rsid w:val="00D00E88"/>
    <w:rsid w:val="00D0614B"/>
    <w:rsid w:val="00D06EBF"/>
    <w:rsid w:val="00D1009C"/>
    <w:rsid w:val="00D14E4F"/>
    <w:rsid w:val="00D26203"/>
    <w:rsid w:val="00D36810"/>
    <w:rsid w:val="00D45CFC"/>
    <w:rsid w:val="00D46312"/>
    <w:rsid w:val="00D46412"/>
    <w:rsid w:val="00D5719F"/>
    <w:rsid w:val="00D63384"/>
    <w:rsid w:val="00D647D1"/>
    <w:rsid w:val="00D6632F"/>
    <w:rsid w:val="00D70024"/>
    <w:rsid w:val="00D73390"/>
    <w:rsid w:val="00D74ED5"/>
    <w:rsid w:val="00D75021"/>
    <w:rsid w:val="00D76926"/>
    <w:rsid w:val="00D77783"/>
    <w:rsid w:val="00D8149F"/>
    <w:rsid w:val="00D858AC"/>
    <w:rsid w:val="00D93536"/>
    <w:rsid w:val="00D96DAB"/>
    <w:rsid w:val="00DB0A52"/>
    <w:rsid w:val="00DC0C17"/>
    <w:rsid w:val="00DD2EBA"/>
    <w:rsid w:val="00DE014B"/>
    <w:rsid w:val="00DE0639"/>
    <w:rsid w:val="00DE0ACE"/>
    <w:rsid w:val="00DF0EF1"/>
    <w:rsid w:val="00DF11AB"/>
    <w:rsid w:val="00DF2137"/>
    <w:rsid w:val="00DF285C"/>
    <w:rsid w:val="00DF6C44"/>
    <w:rsid w:val="00E00736"/>
    <w:rsid w:val="00E11570"/>
    <w:rsid w:val="00E116C9"/>
    <w:rsid w:val="00E13F85"/>
    <w:rsid w:val="00E14C72"/>
    <w:rsid w:val="00E14E9F"/>
    <w:rsid w:val="00E1646E"/>
    <w:rsid w:val="00E20F09"/>
    <w:rsid w:val="00E41DEB"/>
    <w:rsid w:val="00E4736B"/>
    <w:rsid w:val="00E47A37"/>
    <w:rsid w:val="00E50BA5"/>
    <w:rsid w:val="00E545EF"/>
    <w:rsid w:val="00E667A2"/>
    <w:rsid w:val="00E678C9"/>
    <w:rsid w:val="00E706FA"/>
    <w:rsid w:val="00E70F74"/>
    <w:rsid w:val="00E71E0D"/>
    <w:rsid w:val="00E77B0E"/>
    <w:rsid w:val="00E83EC0"/>
    <w:rsid w:val="00E84735"/>
    <w:rsid w:val="00E84BC5"/>
    <w:rsid w:val="00E8500D"/>
    <w:rsid w:val="00E861F2"/>
    <w:rsid w:val="00E938F9"/>
    <w:rsid w:val="00E9396F"/>
    <w:rsid w:val="00E94148"/>
    <w:rsid w:val="00EB2566"/>
    <w:rsid w:val="00EB5791"/>
    <w:rsid w:val="00EC3A0C"/>
    <w:rsid w:val="00ED3D3E"/>
    <w:rsid w:val="00EE004B"/>
    <w:rsid w:val="00EE419A"/>
    <w:rsid w:val="00F050E6"/>
    <w:rsid w:val="00F11A82"/>
    <w:rsid w:val="00F1585E"/>
    <w:rsid w:val="00F16656"/>
    <w:rsid w:val="00F22088"/>
    <w:rsid w:val="00F23353"/>
    <w:rsid w:val="00F26DA5"/>
    <w:rsid w:val="00F26FC1"/>
    <w:rsid w:val="00F2713B"/>
    <w:rsid w:val="00F276B7"/>
    <w:rsid w:val="00F33525"/>
    <w:rsid w:val="00F4365E"/>
    <w:rsid w:val="00F4474F"/>
    <w:rsid w:val="00F44DFB"/>
    <w:rsid w:val="00F4524F"/>
    <w:rsid w:val="00F5088A"/>
    <w:rsid w:val="00F52578"/>
    <w:rsid w:val="00F53FFE"/>
    <w:rsid w:val="00F555DE"/>
    <w:rsid w:val="00F56E9B"/>
    <w:rsid w:val="00F62118"/>
    <w:rsid w:val="00F6781E"/>
    <w:rsid w:val="00F70E52"/>
    <w:rsid w:val="00F735B6"/>
    <w:rsid w:val="00F81D36"/>
    <w:rsid w:val="00F85178"/>
    <w:rsid w:val="00F861B7"/>
    <w:rsid w:val="00F97FB8"/>
    <w:rsid w:val="00FA5BE3"/>
    <w:rsid w:val="00FB601D"/>
    <w:rsid w:val="00FB7AAD"/>
    <w:rsid w:val="00FC1766"/>
    <w:rsid w:val="00FC5ABA"/>
    <w:rsid w:val="00FD335B"/>
    <w:rsid w:val="00FD434E"/>
    <w:rsid w:val="00FD786B"/>
    <w:rsid w:val="00FF5D8E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31E3"/>
  <w15:docId w15:val="{7F53501A-CC10-46E9-B23F-27FA5009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433D"/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94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B5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5163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AB5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516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544632357AB44FB188BB70AE42634A" ma:contentTypeVersion="6" ma:contentTypeDescription="Ein neues Dokument erstellen." ma:contentTypeScope="" ma:versionID="83f392cc3b6a14d1ebed4194a72fbd4a">
  <xsd:schema xmlns:xsd="http://www.w3.org/2001/XMLSchema" xmlns:xs="http://www.w3.org/2001/XMLSchema" xmlns:p="http://schemas.microsoft.com/office/2006/metadata/properties" xmlns:ns2="ff745389-a033-4f34-929d-7e69551af4b1" xmlns:ns3="83880854-3d40-4656-91f8-25151ac5686e" targetNamespace="http://schemas.microsoft.com/office/2006/metadata/properties" ma:root="true" ma:fieldsID="13d3bdbf1c948be27d86234890c521aa" ns2:_="" ns3:_="">
    <xsd:import namespace="ff745389-a033-4f34-929d-7e69551af4b1"/>
    <xsd:import namespace="83880854-3d40-4656-91f8-25151ac5686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45389-a033-4f34-929d-7e69551af4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Zuletzt freigegeben nach Zeitpunkt" ma:description="" ma:internalName="LastSharedByTime" ma:readOnly="true">
      <xsd:simpleType>
        <xsd:restriction base="dms:DateTime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80854-3d40-4656-91f8-25151ac56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716F5-569A-48C9-9767-8611526D545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f745389-a033-4f34-929d-7e69551af4b1"/>
    <ds:schemaRef ds:uri="83880854-3d40-4656-91f8-25151ac5686e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CE8832E-C236-4C60-836E-0D3AE5656D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08595-FE26-43F2-89F2-7A377C2E5F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45389-a033-4f34-929d-7e69551af4b1"/>
    <ds:schemaRef ds:uri="83880854-3d40-4656-91f8-25151ac56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45CB4496</Template>
  <TotalTime>0</TotalTime>
  <Pages>4</Pages>
  <Words>709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Michaela Pacher</cp:lastModifiedBy>
  <cp:revision>4</cp:revision>
  <dcterms:created xsi:type="dcterms:W3CDTF">2017-09-29T11:01:00Z</dcterms:created>
  <dcterms:modified xsi:type="dcterms:W3CDTF">2017-09-29T11:37:00Z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0x010100F7544632357AB44FB188BB70AE42634A</vt:lpwstr>
  </property>
</Properties>
</file>